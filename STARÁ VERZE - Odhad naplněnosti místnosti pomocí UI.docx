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E699E"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292F552" wp14:editId="6ADA218E">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5AE90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292F552"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" stroked="f">
                <v:textbox style="mso-fit-shape-to-text:t">
                  <w:txbxContent>
                    <w:p w14:paraId="0D5AE90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4D462B76" wp14:editId="17FE36D8">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AAADCDB" w14:textId="02710AEF" w:rsidR="00341B93" w:rsidRPr="00BA365E" w:rsidRDefault="00560D94" w:rsidP="00D06100">
                                <w:pPr>
                                  <w:spacing w:line="259" w:lineRule="auto"/>
                                  <w:ind w:firstLine="0"/>
                                  <w:jc w:val="left"/>
                                  <w:rPr>
                                    <w:rFonts w:asciiTheme="majorHAnsi" w:hAnsiTheme="majorHAnsi" w:cstheme="majorHAnsi"/>
                                    <w:caps/>
                                    <w:sz w:val="48"/>
                                    <w:szCs w:val="48"/>
                                  </w:rPr>
                                </w:pPr>
                                <w:r w:rsidRPr="00560D94">
                                  <w:rPr>
                                    <w:rFonts w:asciiTheme="majorHAnsi" w:hAnsiTheme="majorHAnsi" w:cstheme="majorHAnsi"/>
                                    <w:caps/>
                                    <w:sz w:val="48"/>
                                    <w:szCs w:val="48"/>
                                  </w:rPr>
                                  <w:t>Odhad naplněnosti místnosti pomocí UI</w:t>
                                </w:r>
                              </w:p>
                            </w:sdtContent>
                          </w:sdt>
                          <w:p w14:paraId="27E7821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D462B76"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AAADCDB" w14:textId="02710AEF" w:rsidR="00341B93" w:rsidRPr="00BA365E" w:rsidRDefault="00560D94" w:rsidP="00D06100">
                          <w:pPr>
                            <w:spacing w:line="259" w:lineRule="auto"/>
                            <w:ind w:firstLine="0"/>
                            <w:jc w:val="left"/>
                            <w:rPr>
                              <w:rFonts w:asciiTheme="majorHAnsi" w:hAnsiTheme="majorHAnsi" w:cstheme="majorHAnsi"/>
                              <w:caps/>
                              <w:sz w:val="48"/>
                              <w:szCs w:val="48"/>
                            </w:rPr>
                          </w:pPr>
                          <w:r w:rsidRPr="00560D94">
                            <w:rPr>
                              <w:rFonts w:asciiTheme="majorHAnsi" w:hAnsiTheme="majorHAnsi" w:cstheme="majorHAnsi"/>
                              <w:caps/>
                              <w:sz w:val="48"/>
                              <w:szCs w:val="48"/>
                            </w:rPr>
                            <w:t>Odhad naplněnosti místnosti pomocí UI</w:t>
                          </w:r>
                        </w:p>
                      </w:sdtContent>
                    </w:sdt>
                    <w:p w14:paraId="27E7821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0E8AC24E" wp14:editId="7C4CE8E6">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7738AFFB"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2D8FB318" wp14:editId="7CD67D27">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D4103" w14:textId="197ADF78"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FA54C9">
                                  <w:rPr>
                                    <w:b/>
                                  </w:rPr>
                                  <w:t>Nedoma Adam (2020)</w:t>
                                </w:r>
                              </w:sdtContent>
                            </w:sdt>
                          </w:p>
                          <w:p w14:paraId="7463E714" w14:textId="24B34347" w:rsidR="00341B93" w:rsidRPr="00B003CF" w:rsidRDefault="00341B93" w:rsidP="00D06100">
                            <w:pPr>
                              <w:tabs>
                                <w:tab w:val="right" w:pos="2268"/>
                                <w:tab w:val="left" w:pos="2977"/>
                              </w:tabs>
                              <w:spacing w:line="259" w:lineRule="auto"/>
                              <w:ind w:firstLine="0"/>
                            </w:pPr>
                            <w:r w:rsidRPr="00B003CF">
                              <w:tab/>
                              <w:t>Obor</w:t>
                            </w:r>
                            <w:r w:rsidRPr="00B003CF">
                              <w:tab/>
                            </w:r>
                            <w:r w:rsidR="00F86AAB">
                              <w:rPr>
                                <w:b/>
                              </w:rPr>
                              <w:t>Informační technologie</w:t>
                            </w:r>
                          </w:p>
                          <w:p w14:paraId="37A4E60C" w14:textId="2FC77A67" w:rsidR="00341B93" w:rsidRPr="00B003CF" w:rsidRDefault="00341B93" w:rsidP="00D06100">
                            <w:pPr>
                              <w:tabs>
                                <w:tab w:val="right" w:pos="2268"/>
                                <w:tab w:val="left" w:pos="2977"/>
                              </w:tabs>
                              <w:spacing w:line="259" w:lineRule="auto"/>
                              <w:ind w:firstLine="0"/>
                            </w:pPr>
                            <w:r w:rsidRPr="00B003CF">
                              <w:tab/>
                              <w:t>Vedoucí práce</w:t>
                            </w:r>
                            <w:r w:rsidRPr="00B003CF">
                              <w:tab/>
                            </w:r>
                            <w:r w:rsidR="00FA54C9" w:rsidRPr="00FA54C9">
                              <w:rPr>
                                <w:b/>
                              </w:rPr>
                              <w:t>Mgr. Michal S</w:t>
                            </w:r>
                            <w:r w:rsidR="00FA54C9">
                              <w:rPr>
                                <w:b/>
                              </w:rPr>
                              <w:t>tehlík</w:t>
                            </w:r>
                          </w:p>
                          <w:p w14:paraId="4C1A36E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3F6398">
                              <w:rPr>
                                <w:b/>
                              </w:rPr>
                              <w:t>3</w:t>
                            </w:r>
                            <w:r>
                              <w:rPr>
                                <w:b/>
                              </w:rPr>
                              <w:t>/202</w:t>
                            </w:r>
                            <w:r w:rsidR="003F6398">
                              <w:rPr>
                                <w:b/>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FB318"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n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" filled="f" stroked="f">
                <v:textbox>
                  <w:txbxContent>
                    <w:p w14:paraId="426D4103" w14:textId="197ADF78"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FA54C9">
                            <w:rPr>
                              <w:b/>
                            </w:rPr>
                            <w:t>Nedoma Adam (2020)</w:t>
                          </w:r>
                        </w:sdtContent>
                      </w:sdt>
                    </w:p>
                    <w:p w14:paraId="7463E714" w14:textId="24B34347" w:rsidR="00341B93" w:rsidRPr="00B003CF" w:rsidRDefault="00341B93" w:rsidP="00D06100">
                      <w:pPr>
                        <w:tabs>
                          <w:tab w:val="right" w:pos="2268"/>
                          <w:tab w:val="left" w:pos="2977"/>
                        </w:tabs>
                        <w:spacing w:line="259" w:lineRule="auto"/>
                        <w:ind w:firstLine="0"/>
                      </w:pPr>
                      <w:r w:rsidRPr="00B003CF">
                        <w:tab/>
                        <w:t>Obor</w:t>
                      </w:r>
                      <w:r w:rsidRPr="00B003CF">
                        <w:tab/>
                      </w:r>
                      <w:r w:rsidR="00F86AAB">
                        <w:rPr>
                          <w:b/>
                        </w:rPr>
                        <w:t>Informační technologie</w:t>
                      </w:r>
                    </w:p>
                    <w:p w14:paraId="37A4E60C" w14:textId="2FC77A67" w:rsidR="00341B93" w:rsidRPr="00B003CF" w:rsidRDefault="00341B93" w:rsidP="00D06100">
                      <w:pPr>
                        <w:tabs>
                          <w:tab w:val="right" w:pos="2268"/>
                          <w:tab w:val="left" w:pos="2977"/>
                        </w:tabs>
                        <w:spacing w:line="259" w:lineRule="auto"/>
                        <w:ind w:firstLine="0"/>
                      </w:pPr>
                      <w:r w:rsidRPr="00B003CF">
                        <w:tab/>
                        <w:t>Vedoucí práce</w:t>
                      </w:r>
                      <w:r w:rsidRPr="00B003CF">
                        <w:tab/>
                      </w:r>
                      <w:r w:rsidR="00FA54C9" w:rsidRPr="00FA54C9">
                        <w:rPr>
                          <w:b/>
                        </w:rPr>
                        <w:t>Mgr. Michal S</w:t>
                      </w:r>
                      <w:r w:rsidR="00FA54C9">
                        <w:rPr>
                          <w:b/>
                        </w:rPr>
                        <w:t>tehlík</w:t>
                      </w:r>
                    </w:p>
                    <w:p w14:paraId="4C1A36E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3F6398">
                        <w:rPr>
                          <w:b/>
                        </w:rPr>
                        <w:t>3</w:t>
                      </w:r>
                      <w:r>
                        <w:rPr>
                          <w:b/>
                        </w:rPr>
                        <w:t>/202</w:t>
                      </w:r>
                      <w:r w:rsidR="003F6398">
                        <w:rPr>
                          <w:b/>
                        </w:rPr>
                        <w:t>4</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4B8C2E6A" wp14:editId="5BDD6C0D">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F56989B" w14:textId="77777777" w:rsidR="00341B93" w:rsidRDefault="00341B93"/>
    <w:p w14:paraId="182953B8"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6EB22084" w14:textId="77777777" w:rsidR="00C503BA" w:rsidRDefault="00341B93" w:rsidP="00C503BA">
      <w:pPr>
        <w:pStyle w:val="Nezaazovannadpis"/>
      </w:pPr>
      <w:r>
        <w:lastRenderedPageBreak/>
        <w:t>Anotace</w:t>
      </w:r>
    </w:p>
    <w:p w14:paraId="1F897BD0" w14:textId="14EE81A4" w:rsidR="00C503BA" w:rsidRPr="00C503BA" w:rsidRDefault="00C503BA" w:rsidP="00C503BA">
      <w:pPr>
        <w:rPr>
          <w:rFonts w:asciiTheme="majorHAnsi" w:eastAsiaTheme="majorEastAsia" w:hAnsiTheme="majorHAnsi" w:cstheme="majorBidi"/>
          <w:sz w:val="40"/>
          <w:szCs w:val="32"/>
        </w:rPr>
      </w:pPr>
      <w:r w:rsidRPr="00C503BA">
        <w:t xml:space="preserve">Cílem této maturitní práce je vytvořit systém, který využívá umělou inteligenci k </w:t>
      </w:r>
      <w:r>
        <w:t>přibližnému</w:t>
      </w:r>
      <w:r w:rsidRPr="00C503BA">
        <w:t xml:space="preserve"> odhadu počtu osob v daném prostoru. Tato práce se zaměřuje na implementaci hardwarového zařízení pro sběr t</w:t>
      </w:r>
      <w:r>
        <w:t>rénovacích</w:t>
      </w:r>
      <w:r w:rsidRPr="00C503BA">
        <w:t xml:space="preserve"> dat a následné nasazení celého systému. Výsledky získané z této práce mohou být využity pro detailní analýzu obsazenosti konkrétní místnosti a poskytnout cenné informace pro optimalizaci jejího využití</w:t>
      </w:r>
      <w:r>
        <w:t>.</w:t>
      </w:r>
    </w:p>
    <w:p w14:paraId="07AFC1BD" w14:textId="28996376" w:rsidR="00341B93" w:rsidRPr="00341B93" w:rsidRDefault="00341B93" w:rsidP="00341B93">
      <w:pPr>
        <w:pStyle w:val="Nezaazovannadpis"/>
        <w:rPr>
          <w:lang w:val="en-GB"/>
        </w:rPr>
      </w:pPr>
      <w:r w:rsidRPr="00341B93">
        <w:rPr>
          <w:lang w:val="en-GB"/>
        </w:rPr>
        <w:t>Summary</w:t>
      </w:r>
    </w:p>
    <w:p w14:paraId="1C7C9A71" w14:textId="77777777" w:rsidR="00C503BA" w:rsidRDefault="00C503BA" w:rsidP="00C503BA">
      <w:pPr>
        <w:pStyle w:val="Nezaazovannadpis"/>
        <w:ind w:firstLine="708"/>
        <w:rPr>
          <w:rFonts w:asciiTheme="minorHAnsi" w:eastAsiaTheme="minorHAnsi" w:hAnsiTheme="minorHAnsi" w:cstheme="minorBidi"/>
          <w:sz w:val="24"/>
          <w:szCs w:val="22"/>
          <w:lang w:val="en-GB"/>
        </w:rPr>
      </w:pPr>
      <w:r w:rsidRPr="00C503BA">
        <w:rPr>
          <w:rFonts w:asciiTheme="minorHAnsi" w:eastAsiaTheme="minorHAnsi" w:hAnsiTheme="minorHAnsi" w:cstheme="minorBidi"/>
          <w:sz w:val="24"/>
          <w:szCs w:val="22"/>
          <w:lang w:val="en-GB"/>
        </w:rPr>
        <w:t>The aim of this high school graduation thesis is to create a system that utilizes artificial intelligence to estimate the approximate number of individuals in a given space. This work focuses on the implementation of hardware devices for collecting training data and subsequently deploying the entire system. The results obtained from this thesis can be used for a detailed analysis of room occupancy, providing valuable insights for optimizing its utilization.</w:t>
      </w:r>
    </w:p>
    <w:p w14:paraId="5A025FC1" w14:textId="5AAF91E3" w:rsidR="00341B93" w:rsidRDefault="00341B93" w:rsidP="00341B93">
      <w:pPr>
        <w:pStyle w:val="Nezaazovannadpis"/>
      </w:pPr>
      <w:r w:rsidRPr="00341B93">
        <w:t>Čestné prohlášení</w:t>
      </w:r>
    </w:p>
    <w:p w14:paraId="729D7111" w14:textId="1D0794BC" w:rsidR="00247901" w:rsidRDefault="00341B93" w:rsidP="00247901">
      <w:r>
        <w:t>Prohlašuji, že jsem předkládanou maturitní práci vypracoval sám</w:t>
      </w:r>
      <w:r w:rsidR="000F34C4">
        <w:t xml:space="preserve"> </w:t>
      </w:r>
      <w:r>
        <w:t>a uvedl jsem veškerou použitou literaturu a bibliografické citace.</w:t>
      </w:r>
    </w:p>
    <w:p w14:paraId="7D5B9F1D" w14:textId="43DF75F9" w:rsidR="00341B93" w:rsidRPr="00341B93" w:rsidRDefault="00341B93" w:rsidP="002570DC">
      <w:pPr>
        <w:pStyle w:val="Podpisovdek"/>
      </w:pPr>
      <w:r w:rsidRPr="00341B93">
        <w:t xml:space="preserve">V Liberci dne </w:t>
      </w:r>
      <w:r w:rsidR="005C4E43">
        <w:fldChar w:fldCharType="begin"/>
      </w:r>
      <w:r w:rsidR="005C4E43">
        <w:instrText xml:space="preserve"> DATE   \* MERGEFORMAT </w:instrText>
      </w:r>
      <w:r w:rsidR="005C4E43">
        <w:fldChar w:fldCharType="separate"/>
      </w:r>
      <w:r w:rsidR="005C4E43">
        <w:rPr>
          <w:noProof/>
        </w:rPr>
        <w:t>18.09.2023</w:t>
      </w:r>
      <w:r w:rsidR="005C4E43">
        <w:rPr>
          <w:noProof/>
        </w:rPr>
        <w:fldChar w:fldCharType="end"/>
      </w:r>
      <w:r w:rsidRPr="00341B93">
        <w:tab/>
      </w:r>
      <w:r w:rsidRPr="00341B93">
        <w:tab/>
      </w:r>
    </w:p>
    <w:p w14:paraId="3EF41FEF" w14:textId="1BB5B4F0" w:rsidR="00341B93" w:rsidRPr="002570DC" w:rsidRDefault="00341B93" w:rsidP="00341B93">
      <w:pPr>
        <w:pStyle w:val="Jmnopodpodpisovmdkem"/>
      </w:pPr>
      <w:r w:rsidRPr="002570DC">
        <w:tab/>
      </w:r>
      <w:sdt>
        <w:sdtPr>
          <w:alias w:val="Autor"/>
          <w:tag w:val=""/>
          <w:id w:val="172458754"/>
          <w:placeholder>
            <w:docPart w:val="1A5AEE6648D7431AA0BBAA72EDF383A9"/>
          </w:placeholder>
          <w:dataBinding w:prefixMappings="xmlns:ns0='http://purl.org/dc/elements/1.1/' xmlns:ns1='http://schemas.openxmlformats.org/package/2006/metadata/core-properties' " w:xpath="/ns1:coreProperties[1]/ns0:creator[1]" w:storeItemID="{6C3C8BC8-F283-45AE-878A-BAB7291924A1}"/>
          <w:text/>
        </w:sdtPr>
        <w:sdtEndPr/>
        <w:sdtContent>
          <w:r w:rsidR="00FA54C9">
            <w:t>Nedoma Adam (2020)</w:t>
          </w:r>
        </w:sdtContent>
      </w:sdt>
    </w:p>
    <w:p w14:paraId="3679EC2A"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7E65E703" w14:textId="77777777" w:rsidR="00236BCF" w:rsidRDefault="00236BCF">
          <w:pPr>
            <w:pStyle w:val="Nadpisobsahu"/>
          </w:pPr>
          <w:r>
            <w:t>Obsah</w:t>
          </w:r>
        </w:p>
        <w:p w14:paraId="0801ABAD" w14:textId="5D062C07" w:rsidR="00034113" w:rsidRDefault="00236BCF">
          <w:pPr>
            <w:pStyle w:val="Obsah1"/>
            <w:rPr>
              <w:rFonts w:eastAsiaTheme="minorEastAsia"/>
              <w:noProof/>
              <w:kern w:val="2"/>
              <w:sz w:val="22"/>
              <w:lang w:eastAsia="cs-CZ"/>
              <w14:ligatures w14:val="standardContextual"/>
            </w:rPr>
          </w:pPr>
          <w:r>
            <w:fldChar w:fldCharType="begin"/>
          </w:r>
          <w:r>
            <w:instrText xml:space="preserve"> TOC \o "1-3" \h \z \u </w:instrText>
          </w:r>
          <w:r>
            <w:fldChar w:fldCharType="separate"/>
          </w:r>
          <w:hyperlink w:anchor="_Toc145088856" w:history="1">
            <w:r w:rsidR="00034113" w:rsidRPr="00F81339">
              <w:rPr>
                <w:rStyle w:val="Hypertextovodkaz"/>
                <w:noProof/>
              </w:rPr>
              <w:t>Úvod</w:t>
            </w:r>
            <w:r w:rsidR="00034113">
              <w:rPr>
                <w:noProof/>
                <w:webHidden/>
              </w:rPr>
              <w:tab/>
            </w:r>
            <w:r w:rsidR="00034113">
              <w:rPr>
                <w:noProof/>
                <w:webHidden/>
              </w:rPr>
              <w:fldChar w:fldCharType="begin"/>
            </w:r>
            <w:r w:rsidR="00034113">
              <w:rPr>
                <w:noProof/>
                <w:webHidden/>
              </w:rPr>
              <w:instrText xml:space="preserve"> PAGEREF _Toc145088856 \h </w:instrText>
            </w:r>
            <w:r w:rsidR="00034113">
              <w:rPr>
                <w:noProof/>
                <w:webHidden/>
              </w:rPr>
            </w:r>
            <w:r w:rsidR="00034113">
              <w:rPr>
                <w:noProof/>
                <w:webHidden/>
              </w:rPr>
              <w:fldChar w:fldCharType="separate"/>
            </w:r>
            <w:r w:rsidR="00034113">
              <w:rPr>
                <w:noProof/>
                <w:webHidden/>
              </w:rPr>
              <w:t>1</w:t>
            </w:r>
            <w:r w:rsidR="00034113">
              <w:rPr>
                <w:noProof/>
                <w:webHidden/>
              </w:rPr>
              <w:fldChar w:fldCharType="end"/>
            </w:r>
          </w:hyperlink>
        </w:p>
        <w:p w14:paraId="4323BBBA" w14:textId="6B8E0783" w:rsidR="00034113" w:rsidRDefault="005C4E43">
          <w:pPr>
            <w:pStyle w:val="Obsah1"/>
            <w:tabs>
              <w:tab w:val="left" w:pos="720"/>
            </w:tabs>
            <w:rPr>
              <w:rFonts w:eastAsiaTheme="minorEastAsia"/>
              <w:noProof/>
              <w:kern w:val="2"/>
              <w:sz w:val="22"/>
              <w:lang w:eastAsia="cs-CZ"/>
              <w14:ligatures w14:val="standardContextual"/>
            </w:rPr>
          </w:pPr>
          <w:hyperlink w:anchor="_Toc145088857" w:history="1">
            <w:r w:rsidR="00034113" w:rsidRPr="00F81339">
              <w:rPr>
                <w:rStyle w:val="Hypertextovodkaz"/>
                <w:noProof/>
              </w:rPr>
              <w:t>1</w:t>
            </w:r>
            <w:r w:rsidR="00034113">
              <w:rPr>
                <w:rFonts w:eastAsiaTheme="minorEastAsia"/>
                <w:noProof/>
                <w:kern w:val="2"/>
                <w:sz w:val="22"/>
                <w:lang w:eastAsia="cs-CZ"/>
                <w14:ligatures w14:val="standardContextual"/>
              </w:rPr>
              <w:tab/>
            </w:r>
            <w:r w:rsidR="00034113" w:rsidRPr="00F81339">
              <w:rPr>
                <w:rStyle w:val="Hypertextovodkaz"/>
                <w:noProof/>
              </w:rPr>
              <w:t>Co je vlastně umělá inteligence?</w:t>
            </w:r>
            <w:r w:rsidR="00034113">
              <w:rPr>
                <w:noProof/>
                <w:webHidden/>
              </w:rPr>
              <w:tab/>
            </w:r>
            <w:r w:rsidR="00034113">
              <w:rPr>
                <w:noProof/>
                <w:webHidden/>
              </w:rPr>
              <w:fldChar w:fldCharType="begin"/>
            </w:r>
            <w:r w:rsidR="00034113">
              <w:rPr>
                <w:noProof/>
                <w:webHidden/>
              </w:rPr>
              <w:instrText xml:space="preserve"> PAGEREF _Toc145088857 \h </w:instrText>
            </w:r>
            <w:r w:rsidR="00034113">
              <w:rPr>
                <w:noProof/>
                <w:webHidden/>
              </w:rPr>
            </w:r>
            <w:r w:rsidR="00034113">
              <w:rPr>
                <w:noProof/>
                <w:webHidden/>
              </w:rPr>
              <w:fldChar w:fldCharType="separate"/>
            </w:r>
            <w:r w:rsidR="00034113">
              <w:rPr>
                <w:noProof/>
                <w:webHidden/>
              </w:rPr>
              <w:t>2</w:t>
            </w:r>
            <w:r w:rsidR="00034113">
              <w:rPr>
                <w:noProof/>
                <w:webHidden/>
              </w:rPr>
              <w:fldChar w:fldCharType="end"/>
            </w:r>
          </w:hyperlink>
        </w:p>
        <w:p w14:paraId="4CE5AB08" w14:textId="2C271C68" w:rsidR="00034113" w:rsidRDefault="005C4E43">
          <w:pPr>
            <w:pStyle w:val="Obsah2"/>
            <w:rPr>
              <w:rFonts w:eastAsiaTheme="minorEastAsia"/>
              <w:noProof/>
              <w:kern w:val="2"/>
              <w:sz w:val="22"/>
              <w:lang w:eastAsia="cs-CZ"/>
              <w14:ligatures w14:val="standardContextual"/>
            </w:rPr>
          </w:pPr>
          <w:hyperlink w:anchor="_Toc145088858" w:history="1">
            <w:r w:rsidR="00034113" w:rsidRPr="00F81339">
              <w:rPr>
                <w:rStyle w:val="Hypertextovodkaz"/>
                <w:noProof/>
              </w:rPr>
              <w:t>1.1</w:t>
            </w:r>
            <w:r w:rsidR="00034113">
              <w:rPr>
                <w:rFonts w:eastAsiaTheme="minorEastAsia"/>
                <w:noProof/>
                <w:kern w:val="2"/>
                <w:sz w:val="22"/>
                <w:lang w:eastAsia="cs-CZ"/>
                <w14:ligatures w14:val="standardContextual"/>
              </w:rPr>
              <w:tab/>
            </w:r>
            <w:r w:rsidR="00034113" w:rsidRPr="00F81339">
              <w:rPr>
                <w:rStyle w:val="Hypertextovodkaz"/>
                <w:noProof/>
              </w:rPr>
              <w:t>Historie</w:t>
            </w:r>
            <w:r w:rsidR="00034113">
              <w:rPr>
                <w:noProof/>
                <w:webHidden/>
              </w:rPr>
              <w:tab/>
            </w:r>
            <w:r w:rsidR="00034113">
              <w:rPr>
                <w:noProof/>
                <w:webHidden/>
              </w:rPr>
              <w:fldChar w:fldCharType="begin"/>
            </w:r>
            <w:r w:rsidR="00034113">
              <w:rPr>
                <w:noProof/>
                <w:webHidden/>
              </w:rPr>
              <w:instrText xml:space="preserve"> PAGEREF _Toc145088858 \h </w:instrText>
            </w:r>
            <w:r w:rsidR="00034113">
              <w:rPr>
                <w:noProof/>
                <w:webHidden/>
              </w:rPr>
            </w:r>
            <w:r w:rsidR="00034113">
              <w:rPr>
                <w:noProof/>
                <w:webHidden/>
              </w:rPr>
              <w:fldChar w:fldCharType="separate"/>
            </w:r>
            <w:r w:rsidR="00034113">
              <w:rPr>
                <w:noProof/>
                <w:webHidden/>
              </w:rPr>
              <w:t>2</w:t>
            </w:r>
            <w:r w:rsidR="00034113">
              <w:rPr>
                <w:noProof/>
                <w:webHidden/>
              </w:rPr>
              <w:fldChar w:fldCharType="end"/>
            </w:r>
          </w:hyperlink>
        </w:p>
        <w:p w14:paraId="21DF314B" w14:textId="556F0D3D" w:rsidR="00034113" w:rsidRDefault="005C4E43">
          <w:pPr>
            <w:pStyle w:val="Obsah3"/>
            <w:rPr>
              <w:rFonts w:eastAsiaTheme="minorEastAsia"/>
              <w:noProof/>
              <w:kern w:val="2"/>
              <w:sz w:val="22"/>
              <w:lang w:eastAsia="cs-CZ"/>
              <w14:ligatures w14:val="standardContextual"/>
            </w:rPr>
          </w:pPr>
          <w:hyperlink w:anchor="_Toc145088859" w:history="1">
            <w:r w:rsidR="00034113" w:rsidRPr="00F81339">
              <w:rPr>
                <w:rStyle w:val="Hypertextovodkaz"/>
                <w:noProof/>
              </w:rPr>
              <w:t>1.1.1</w:t>
            </w:r>
            <w:r w:rsidR="00034113">
              <w:rPr>
                <w:rFonts w:eastAsiaTheme="minorEastAsia"/>
                <w:noProof/>
                <w:kern w:val="2"/>
                <w:sz w:val="22"/>
                <w:lang w:eastAsia="cs-CZ"/>
                <w14:ligatures w14:val="standardContextual"/>
              </w:rPr>
              <w:tab/>
            </w:r>
            <w:r w:rsidR="00034113" w:rsidRPr="00F81339">
              <w:rPr>
                <w:rStyle w:val="Hypertextovodkaz"/>
                <w:noProof/>
              </w:rPr>
              <w:t>Báje a pověsti</w:t>
            </w:r>
            <w:r w:rsidR="00034113">
              <w:rPr>
                <w:noProof/>
                <w:webHidden/>
              </w:rPr>
              <w:tab/>
            </w:r>
            <w:r w:rsidR="00034113">
              <w:rPr>
                <w:noProof/>
                <w:webHidden/>
              </w:rPr>
              <w:fldChar w:fldCharType="begin"/>
            </w:r>
            <w:r w:rsidR="00034113">
              <w:rPr>
                <w:noProof/>
                <w:webHidden/>
              </w:rPr>
              <w:instrText xml:space="preserve"> PAGEREF _Toc145088859 \h </w:instrText>
            </w:r>
            <w:r w:rsidR="00034113">
              <w:rPr>
                <w:noProof/>
                <w:webHidden/>
              </w:rPr>
            </w:r>
            <w:r w:rsidR="00034113">
              <w:rPr>
                <w:noProof/>
                <w:webHidden/>
              </w:rPr>
              <w:fldChar w:fldCharType="separate"/>
            </w:r>
            <w:r w:rsidR="00034113">
              <w:rPr>
                <w:noProof/>
                <w:webHidden/>
              </w:rPr>
              <w:t>2</w:t>
            </w:r>
            <w:r w:rsidR="00034113">
              <w:rPr>
                <w:noProof/>
                <w:webHidden/>
              </w:rPr>
              <w:fldChar w:fldCharType="end"/>
            </w:r>
          </w:hyperlink>
        </w:p>
        <w:p w14:paraId="0A72C67E" w14:textId="087AB15E" w:rsidR="00034113" w:rsidRDefault="005C4E43">
          <w:pPr>
            <w:pStyle w:val="Obsah3"/>
            <w:rPr>
              <w:rFonts w:eastAsiaTheme="minorEastAsia"/>
              <w:noProof/>
              <w:kern w:val="2"/>
              <w:sz w:val="22"/>
              <w:lang w:eastAsia="cs-CZ"/>
              <w14:ligatures w14:val="standardContextual"/>
            </w:rPr>
          </w:pPr>
          <w:hyperlink w:anchor="_Toc145088860" w:history="1">
            <w:r w:rsidR="00034113" w:rsidRPr="00F81339">
              <w:rPr>
                <w:rStyle w:val="Hypertextovodkaz"/>
                <w:noProof/>
              </w:rPr>
              <w:t>1.1.2</w:t>
            </w:r>
            <w:r w:rsidR="00034113">
              <w:rPr>
                <w:rFonts w:eastAsiaTheme="minorEastAsia"/>
                <w:noProof/>
                <w:kern w:val="2"/>
                <w:sz w:val="22"/>
                <w:lang w:eastAsia="cs-CZ"/>
                <w14:ligatures w14:val="standardContextual"/>
              </w:rPr>
              <w:tab/>
            </w:r>
            <w:r w:rsidR="00034113" w:rsidRPr="00F81339">
              <w:rPr>
                <w:rStyle w:val="Hypertextovodkaz"/>
                <w:noProof/>
              </w:rPr>
              <w:t>20. století</w:t>
            </w:r>
            <w:r w:rsidR="00034113">
              <w:rPr>
                <w:noProof/>
                <w:webHidden/>
              </w:rPr>
              <w:tab/>
            </w:r>
            <w:r w:rsidR="00034113">
              <w:rPr>
                <w:noProof/>
                <w:webHidden/>
              </w:rPr>
              <w:fldChar w:fldCharType="begin"/>
            </w:r>
            <w:r w:rsidR="00034113">
              <w:rPr>
                <w:noProof/>
                <w:webHidden/>
              </w:rPr>
              <w:instrText xml:space="preserve"> PAGEREF _Toc145088860 \h </w:instrText>
            </w:r>
            <w:r w:rsidR="00034113">
              <w:rPr>
                <w:noProof/>
                <w:webHidden/>
              </w:rPr>
            </w:r>
            <w:r w:rsidR="00034113">
              <w:rPr>
                <w:noProof/>
                <w:webHidden/>
              </w:rPr>
              <w:fldChar w:fldCharType="separate"/>
            </w:r>
            <w:r w:rsidR="00034113">
              <w:rPr>
                <w:noProof/>
                <w:webHidden/>
              </w:rPr>
              <w:t>2</w:t>
            </w:r>
            <w:r w:rsidR="00034113">
              <w:rPr>
                <w:noProof/>
                <w:webHidden/>
              </w:rPr>
              <w:fldChar w:fldCharType="end"/>
            </w:r>
          </w:hyperlink>
        </w:p>
        <w:p w14:paraId="703584BF" w14:textId="42F9D6E1" w:rsidR="00034113" w:rsidRDefault="005C4E43">
          <w:pPr>
            <w:pStyle w:val="Obsah3"/>
            <w:rPr>
              <w:rFonts w:eastAsiaTheme="minorEastAsia"/>
              <w:noProof/>
              <w:kern w:val="2"/>
              <w:sz w:val="22"/>
              <w:lang w:eastAsia="cs-CZ"/>
              <w14:ligatures w14:val="standardContextual"/>
            </w:rPr>
          </w:pPr>
          <w:hyperlink w:anchor="_Toc145088861" w:history="1">
            <w:r w:rsidR="00034113" w:rsidRPr="00F81339">
              <w:rPr>
                <w:rStyle w:val="Hypertextovodkaz"/>
                <w:noProof/>
              </w:rPr>
              <w:t>1.1.3</w:t>
            </w:r>
            <w:r w:rsidR="00034113">
              <w:rPr>
                <w:rFonts w:eastAsiaTheme="minorEastAsia"/>
                <w:noProof/>
                <w:kern w:val="2"/>
                <w:sz w:val="22"/>
                <w:lang w:eastAsia="cs-CZ"/>
                <w14:ligatures w14:val="standardContextual"/>
              </w:rPr>
              <w:tab/>
            </w:r>
            <w:r w:rsidR="00034113" w:rsidRPr="00F81339">
              <w:rPr>
                <w:rStyle w:val="Hypertextovodkaz"/>
                <w:noProof/>
              </w:rPr>
              <w:t>21. století</w:t>
            </w:r>
            <w:r w:rsidR="00034113">
              <w:rPr>
                <w:noProof/>
                <w:webHidden/>
              </w:rPr>
              <w:tab/>
            </w:r>
            <w:r w:rsidR="00034113">
              <w:rPr>
                <w:noProof/>
                <w:webHidden/>
              </w:rPr>
              <w:fldChar w:fldCharType="begin"/>
            </w:r>
            <w:r w:rsidR="00034113">
              <w:rPr>
                <w:noProof/>
                <w:webHidden/>
              </w:rPr>
              <w:instrText xml:space="preserve"> PAGEREF _Toc145088861 \h </w:instrText>
            </w:r>
            <w:r w:rsidR="00034113">
              <w:rPr>
                <w:noProof/>
                <w:webHidden/>
              </w:rPr>
            </w:r>
            <w:r w:rsidR="00034113">
              <w:rPr>
                <w:noProof/>
                <w:webHidden/>
              </w:rPr>
              <w:fldChar w:fldCharType="separate"/>
            </w:r>
            <w:r w:rsidR="00034113">
              <w:rPr>
                <w:noProof/>
                <w:webHidden/>
              </w:rPr>
              <w:t>2</w:t>
            </w:r>
            <w:r w:rsidR="00034113">
              <w:rPr>
                <w:noProof/>
                <w:webHidden/>
              </w:rPr>
              <w:fldChar w:fldCharType="end"/>
            </w:r>
          </w:hyperlink>
        </w:p>
        <w:p w14:paraId="50327D56" w14:textId="27EC66E6" w:rsidR="00034113" w:rsidRDefault="005C4E43">
          <w:pPr>
            <w:pStyle w:val="Obsah1"/>
            <w:tabs>
              <w:tab w:val="left" w:pos="720"/>
            </w:tabs>
            <w:rPr>
              <w:rFonts w:eastAsiaTheme="minorEastAsia"/>
              <w:noProof/>
              <w:kern w:val="2"/>
              <w:sz w:val="22"/>
              <w:lang w:eastAsia="cs-CZ"/>
              <w14:ligatures w14:val="standardContextual"/>
            </w:rPr>
          </w:pPr>
          <w:hyperlink w:anchor="_Toc145088862" w:history="1">
            <w:r w:rsidR="00034113" w:rsidRPr="00F81339">
              <w:rPr>
                <w:rStyle w:val="Hypertextovodkaz"/>
                <w:noProof/>
              </w:rPr>
              <w:t>2</w:t>
            </w:r>
            <w:r w:rsidR="00034113">
              <w:rPr>
                <w:rFonts w:eastAsiaTheme="minorEastAsia"/>
                <w:noProof/>
                <w:kern w:val="2"/>
                <w:sz w:val="22"/>
                <w:lang w:eastAsia="cs-CZ"/>
                <w14:ligatures w14:val="standardContextual"/>
              </w:rPr>
              <w:tab/>
            </w:r>
            <w:r w:rsidR="00034113" w:rsidRPr="00F81339">
              <w:rPr>
                <w:rStyle w:val="Hypertextovodkaz"/>
                <w:noProof/>
              </w:rPr>
              <w:t>Způsob získávání dat</w:t>
            </w:r>
            <w:r w:rsidR="00034113">
              <w:rPr>
                <w:noProof/>
                <w:webHidden/>
              </w:rPr>
              <w:tab/>
            </w:r>
            <w:r w:rsidR="00034113">
              <w:rPr>
                <w:noProof/>
                <w:webHidden/>
              </w:rPr>
              <w:fldChar w:fldCharType="begin"/>
            </w:r>
            <w:r w:rsidR="00034113">
              <w:rPr>
                <w:noProof/>
                <w:webHidden/>
              </w:rPr>
              <w:instrText xml:space="preserve"> PAGEREF _Toc145088862 \h </w:instrText>
            </w:r>
            <w:r w:rsidR="00034113">
              <w:rPr>
                <w:noProof/>
                <w:webHidden/>
              </w:rPr>
            </w:r>
            <w:r w:rsidR="00034113">
              <w:rPr>
                <w:noProof/>
                <w:webHidden/>
              </w:rPr>
              <w:fldChar w:fldCharType="separate"/>
            </w:r>
            <w:r w:rsidR="00034113">
              <w:rPr>
                <w:noProof/>
                <w:webHidden/>
              </w:rPr>
              <w:t>3</w:t>
            </w:r>
            <w:r w:rsidR="00034113">
              <w:rPr>
                <w:noProof/>
                <w:webHidden/>
              </w:rPr>
              <w:fldChar w:fldCharType="end"/>
            </w:r>
          </w:hyperlink>
        </w:p>
        <w:p w14:paraId="3BFF2016" w14:textId="4491FD42" w:rsidR="00034113" w:rsidRDefault="005C4E43">
          <w:pPr>
            <w:pStyle w:val="Obsah1"/>
            <w:rPr>
              <w:rFonts w:eastAsiaTheme="minorEastAsia"/>
              <w:noProof/>
              <w:kern w:val="2"/>
              <w:sz w:val="22"/>
              <w:lang w:eastAsia="cs-CZ"/>
              <w14:ligatures w14:val="standardContextual"/>
            </w:rPr>
          </w:pPr>
          <w:hyperlink w:anchor="_Toc145088863" w:history="1">
            <w:r w:rsidR="00034113" w:rsidRPr="00F81339">
              <w:rPr>
                <w:rStyle w:val="Hypertextovodkaz"/>
                <w:noProof/>
              </w:rPr>
              <w:t>Závěr</w:t>
            </w:r>
            <w:r w:rsidR="00034113">
              <w:rPr>
                <w:noProof/>
                <w:webHidden/>
              </w:rPr>
              <w:tab/>
            </w:r>
            <w:r w:rsidR="00034113">
              <w:rPr>
                <w:noProof/>
                <w:webHidden/>
              </w:rPr>
              <w:fldChar w:fldCharType="begin"/>
            </w:r>
            <w:r w:rsidR="00034113">
              <w:rPr>
                <w:noProof/>
                <w:webHidden/>
              </w:rPr>
              <w:instrText xml:space="preserve"> PAGEREF _Toc145088863 \h </w:instrText>
            </w:r>
            <w:r w:rsidR="00034113">
              <w:rPr>
                <w:noProof/>
                <w:webHidden/>
              </w:rPr>
            </w:r>
            <w:r w:rsidR="00034113">
              <w:rPr>
                <w:noProof/>
                <w:webHidden/>
              </w:rPr>
              <w:fldChar w:fldCharType="separate"/>
            </w:r>
            <w:r w:rsidR="00034113">
              <w:rPr>
                <w:noProof/>
                <w:webHidden/>
              </w:rPr>
              <w:t>4</w:t>
            </w:r>
            <w:r w:rsidR="00034113">
              <w:rPr>
                <w:noProof/>
                <w:webHidden/>
              </w:rPr>
              <w:fldChar w:fldCharType="end"/>
            </w:r>
          </w:hyperlink>
        </w:p>
        <w:p w14:paraId="457ECFA6" w14:textId="6A915649" w:rsidR="00034113" w:rsidRDefault="005C4E43">
          <w:pPr>
            <w:pStyle w:val="Obsah1"/>
            <w:rPr>
              <w:rFonts w:eastAsiaTheme="minorEastAsia"/>
              <w:noProof/>
              <w:kern w:val="2"/>
              <w:sz w:val="22"/>
              <w:lang w:eastAsia="cs-CZ"/>
              <w14:ligatures w14:val="standardContextual"/>
            </w:rPr>
          </w:pPr>
          <w:hyperlink w:anchor="_Toc145088864" w:history="1">
            <w:r w:rsidR="00034113" w:rsidRPr="00F81339">
              <w:rPr>
                <w:rStyle w:val="Hypertextovodkaz"/>
                <w:noProof/>
              </w:rPr>
              <w:t>Seznam zkratek a odborných výrazů</w:t>
            </w:r>
            <w:r w:rsidR="00034113">
              <w:rPr>
                <w:noProof/>
                <w:webHidden/>
              </w:rPr>
              <w:tab/>
            </w:r>
            <w:r w:rsidR="00034113">
              <w:rPr>
                <w:noProof/>
                <w:webHidden/>
              </w:rPr>
              <w:fldChar w:fldCharType="begin"/>
            </w:r>
            <w:r w:rsidR="00034113">
              <w:rPr>
                <w:noProof/>
                <w:webHidden/>
              </w:rPr>
              <w:instrText xml:space="preserve"> PAGEREF _Toc145088864 \h </w:instrText>
            </w:r>
            <w:r w:rsidR="00034113">
              <w:rPr>
                <w:noProof/>
                <w:webHidden/>
              </w:rPr>
            </w:r>
            <w:r w:rsidR="00034113">
              <w:rPr>
                <w:noProof/>
                <w:webHidden/>
              </w:rPr>
              <w:fldChar w:fldCharType="separate"/>
            </w:r>
            <w:r w:rsidR="00034113">
              <w:rPr>
                <w:noProof/>
                <w:webHidden/>
              </w:rPr>
              <w:t>5</w:t>
            </w:r>
            <w:r w:rsidR="00034113">
              <w:rPr>
                <w:noProof/>
                <w:webHidden/>
              </w:rPr>
              <w:fldChar w:fldCharType="end"/>
            </w:r>
          </w:hyperlink>
        </w:p>
        <w:p w14:paraId="2CF0DD1C" w14:textId="2F7477A1" w:rsidR="00034113" w:rsidRDefault="005C4E43">
          <w:pPr>
            <w:pStyle w:val="Obsah1"/>
            <w:rPr>
              <w:rFonts w:eastAsiaTheme="minorEastAsia"/>
              <w:noProof/>
              <w:kern w:val="2"/>
              <w:sz w:val="22"/>
              <w:lang w:eastAsia="cs-CZ"/>
              <w14:ligatures w14:val="standardContextual"/>
            </w:rPr>
          </w:pPr>
          <w:hyperlink w:anchor="_Toc145088865" w:history="1">
            <w:r w:rsidR="00034113" w:rsidRPr="00F81339">
              <w:rPr>
                <w:rStyle w:val="Hypertextovodkaz"/>
                <w:noProof/>
              </w:rPr>
              <w:t>Seznam obrázků</w:t>
            </w:r>
            <w:r w:rsidR="00034113">
              <w:rPr>
                <w:noProof/>
                <w:webHidden/>
              </w:rPr>
              <w:tab/>
            </w:r>
            <w:r w:rsidR="00034113">
              <w:rPr>
                <w:noProof/>
                <w:webHidden/>
              </w:rPr>
              <w:fldChar w:fldCharType="begin"/>
            </w:r>
            <w:r w:rsidR="00034113">
              <w:rPr>
                <w:noProof/>
                <w:webHidden/>
              </w:rPr>
              <w:instrText xml:space="preserve"> PAGEREF _Toc145088865 \h </w:instrText>
            </w:r>
            <w:r w:rsidR="00034113">
              <w:rPr>
                <w:noProof/>
                <w:webHidden/>
              </w:rPr>
            </w:r>
            <w:r w:rsidR="00034113">
              <w:rPr>
                <w:noProof/>
                <w:webHidden/>
              </w:rPr>
              <w:fldChar w:fldCharType="separate"/>
            </w:r>
            <w:r w:rsidR="00034113">
              <w:rPr>
                <w:noProof/>
                <w:webHidden/>
              </w:rPr>
              <w:t>6</w:t>
            </w:r>
            <w:r w:rsidR="00034113">
              <w:rPr>
                <w:noProof/>
                <w:webHidden/>
              </w:rPr>
              <w:fldChar w:fldCharType="end"/>
            </w:r>
          </w:hyperlink>
        </w:p>
        <w:p w14:paraId="2F5F51CA" w14:textId="2F88B35B" w:rsidR="00034113" w:rsidRDefault="005C4E43">
          <w:pPr>
            <w:pStyle w:val="Obsah1"/>
            <w:rPr>
              <w:rFonts w:eastAsiaTheme="minorEastAsia"/>
              <w:noProof/>
              <w:kern w:val="2"/>
              <w:sz w:val="22"/>
              <w:lang w:eastAsia="cs-CZ"/>
              <w14:ligatures w14:val="standardContextual"/>
            </w:rPr>
          </w:pPr>
          <w:hyperlink w:anchor="_Toc145088866" w:history="1">
            <w:r w:rsidR="00034113" w:rsidRPr="00F81339">
              <w:rPr>
                <w:rStyle w:val="Hypertextovodkaz"/>
                <w:noProof/>
              </w:rPr>
              <w:t>Použité zdroje</w:t>
            </w:r>
            <w:r w:rsidR="00034113">
              <w:rPr>
                <w:noProof/>
                <w:webHidden/>
              </w:rPr>
              <w:tab/>
            </w:r>
            <w:r w:rsidR="00034113">
              <w:rPr>
                <w:noProof/>
                <w:webHidden/>
              </w:rPr>
              <w:fldChar w:fldCharType="begin"/>
            </w:r>
            <w:r w:rsidR="00034113">
              <w:rPr>
                <w:noProof/>
                <w:webHidden/>
              </w:rPr>
              <w:instrText xml:space="preserve"> PAGEREF _Toc145088866 \h </w:instrText>
            </w:r>
            <w:r w:rsidR="00034113">
              <w:rPr>
                <w:noProof/>
                <w:webHidden/>
              </w:rPr>
            </w:r>
            <w:r w:rsidR="00034113">
              <w:rPr>
                <w:noProof/>
                <w:webHidden/>
              </w:rPr>
              <w:fldChar w:fldCharType="separate"/>
            </w:r>
            <w:r w:rsidR="00034113">
              <w:rPr>
                <w:noProof/>
                <w:webHidden/>
              </w:rPr>
              <w:t>7</w:t>
            </w:r>
            <w:r w:rsidR="00034113">
              <w:rPr>
                <w:noProof/>
                <w:webHidden/>
              </w:rPr>
              <w:fldChar w:fldCharType="end"/>
            </w:r>
          </w:hyperlink>
        </w:p>
        <w:p w14:paraId="76D18B52" w14:textId="7B2250F1" w:rsidR="00034113" w:rsidRDefault="005C4E43">
          <w:pPr>
            <w:pStyle w:val="Obsah1"/>
            <w:tabs>
              <w:tab w:val="left" w:pos="720"/>
            </w:tabs>
            <w:rPr>
              <w:rFonts w:eastAsiaTheme="minorEastAsia"/>
              <w:noProof/>
              <w:kern w:val="2"/>
              <w:sz w:val="22"/>
              <w:lang w:eastAsia="cs-CZ"/>
              <w14:ligatures w14:val="standardContextual"/>
            </w:rPr>
          </w:pPr>
          <w:hyperlink w:anchor="_Toc145088867" w:history="1">
            <w:r w:rsidR="00034113" w:rsidRPr="00F81339">
              <w:rPr>
                <w:rStyle w:val="Hypertextovodkaz"/>
                <w:noProof/>
              </w:rPr>
              <w:t>A.</w:t>
            </w:r>
            <w:r w:rsidR="00034113">
              <w:rPr>
                <w:rFonts w:eastAsiaTheme="minorEastAsia"/>
                <w:noProof/>
                <w:kern w:val="2"/>
                <w:sz w:val="22"/>
                <w:lang w:eastAsia="cs-CZ"/>
                <w14:ligatures w14:val="standardContextual"/>
              </w:rPr>
              <w:tab/>
            </w:r>
            <w:r w:rsidR="00034113" w:rsidRPr="00F81339">
              <w:rPr>
                <w:rStyle w:val="Hypertextovodkaz"/>
                <w:noProof/>
              </w:rPr>
              <w:t>Seznam přiložených souborů</w:t>
            </w:r>
            <w:r w:rsidR="00034113">
              <w:rPr>
                <w:noProof/>
                <w:webHidden/>
              </w:rPr>
              <w:tab/>
            </w:r>
            <w:r w:rsidR="00034113">
              <w:rPr>
                <w:noProof/>
                <w:webHidden/>
              </w:rPr>
              <w:fldChar w:fldCharType="begin"/>
            </w:r>
            <w:r w:rsidR="00034113">
              <w:rPr>
                <w:noProof/>
                <w:webHidden/>
              </w:rPr>
              <w:instrText xml:space="preserve"> PAGEREF _Toc145088867 \h </w:instrText>
            </w:r>
            <w:r w:rsidR="00034113">
              <w:rPr>
                <w:noProof/>
                <w:webHidden/>
              </w:rPr>
            </w:r>
            <w:r w:rsidR="00034113">
              <w:rPr>
                <w:noProof/>
                <w:webHidden/>
              </w:rPr>
              <w:fldChar w:fldCharType="separate"/>
            </w:r>
            <w:r w:rsidR="00034113">
              <w:rPr>
                <w:noProof/>
                <w:webHidden/>
              </w:rPr>
              <w:t>I</w:t>
            </w:r>
            <w:r w:rsidR="00034113">
              <w:rPr>
                <w:noProof/>
                <w:webHidden/>
              </w:rPr>
              <w:fldChar w:fldCharType="end"/>
            </w:r>
          </w:hyperlink>
        </w:p>
        <w:p w14:paraId="19ED483C" w14:textId="5FDAB9EE" w:rsidR="00236BCF" w:rsidRDefault="00236BCF">
          <w:r>
            <w:rPr>
              <w:b/>
              <w:bCs/>
            </w:rPr>
            <w:fldChar w:fldCharType="end"/>
          </w:r>
        </w:p>
      </w:sdtContent>
    </w:sdt>
    <w:p w14:paraId="3EF8D7ED"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6B80666D" w14:textId="77777777" w:rsidR="00341B93" w:rsidRDefault="00A758D8" w:rsidP="00B06BFF">
      <w:pPr>
        <w:pStyle w:val="Neslovannadpis"/>
      </w:pPr>
      <w:bookmarkStart w:id="0" w:name="_Toc86047591"/>
      <w:bookmarkStart w:id="1" w:name="_Toc86055198"/>
      <w:bookmarkStart w:id="2" w:name="_Toc145088856"/>
      <w:r w:rsidRPr="00B06BFF">
        <w:lastRenderedPageBreak/>
        <w:t>Úvod</w:t>
      </w:r>
      <w:bookmarkEnd w:id="0"/>
      <w:bookmarkEnd w:id="1"/>
      <w:bookmarkEnd w:id="2"/>
    </w:p>
    <w:p w14:paraId="41CFC72E" w14:textId="5806B7D2" w:rsidR="006A3018" w:rsidRDefault="006A3018" w:rsidP="00BB3380">
      <w:pPr>
        <w:rPr>
          <w:noProof/>
        </w:rPr>
      </w:pPr>
      <w:r>
        <w:t>„</w:t>
      </w:r>
      <w:r w:rsidRPr="006A3018">
        <w:t>V dnešní době se umělá inteligence stává nedílnou součástí našeho každodenního života. Zlepšuje naše pohodlí, efektivitu a bezpečnost. Jedním z fascinujících směrů využití umělé inteligence je její aplikace v detekci zaplněnosti místností. V této maturitní práci se zaměříme na zkoumání tohoto konkrétního aspektu a jeho potenciální výhody a využití.</w:t>
      </w:r>
      <w:r>
        <w:t>“</w:t>
      </w:r>
      <w:r>
        <w:rPr>
          <w:noProof/>
        </w:rPr>
        <w:t xml:space="preserve"> </w:t>
      </w:r>
      <w:sdt>
        <w:sdtPr>
          <w:rPr>
            <w:noProof/>
          </w:rPr>
          <w:id w:val="-1083369152"/>
          <w:citation/>
        </w:sdtPr>
        <w:sdtEndPr/>
        <w:sdtContent>
          <w:r w:rsidR="00452159">
            <w:rPr>
              <w:noProof/>
            </w:rPr>
            <w:fldChar w:fldCharType="begin"/>
          </w:r>
          <w:r w:rsidR="00452159">
            <w:rPr>
              <w:noProof/>
            </w:rPr>
            <w:instrText xml:space="preserve"> CITATION ope23 \l 1029 </w:instrText>
          </w:r>
          <w:r w:rsidR="00452159">
            <w:rPr>
              <w:noProof/>
            </w:rPr>
            <w:fldChar w:fldCharType="separate"/>
          </w:r>
          <w:r w:rsidR="00452159">
            <w:rPr>
              <w:noProof/>
            </w:rPr>
            <w:t>(1)</w:t>
          </w:r>
          <w:r w:rsidR="00452159">
            <w:rPr>
              <w:noProof/>
            </w:rPr>
            <w:fldChar w:fldCharType="end"/>
          </w:r>
        </w:sdtContent>
      </w:sdt>
    </w:p>
    <w:p w14:paraId="14627C22" w14:textId="1CF882AD" w:rsidR="006A3018" w:rsidRDefault="006A3018" w:rsidP="00BB3380">
      <w:r>
        <w:t>Docela dobrý první odstavec</w:t>
      </w:r>
      <w:r w:rsidR="007807C4">
        <w:t xml:space="preserve"> maturitní práce,</w:t>
      </w:r>
      <w:r>
        <w:t xml:space="preserve"> neřekli byste? Tenhle odstavec byl napsán umělou inteligencí</w:t>
      </w:r>
      <w:r w:rsidR="007807C4">
        <w:t>, přesněji jazykovým modelem, který se nazývá ChatGPT. V posledních pár letech se objevilo spoustu nových využití umělých inteligencích na trhu. Umělá inteligence umí psát slohové práce, malovat vlastní obrázky, dokonce i skládat hudbu, rychleji a efektivněji, než jakýkoli člověk by dokázal.</w:t>
      </w:r>
    </w:p>
    <w:p w14:paraId="79651824" w14:textId="5E0CDBF2" w:rsidR="007807C4" w:rsidRDefault="007807C4" w:rsidP="00BB3380">
      <w:r>
        <w:t xml:space="preserve">Každý z nás už v téhle době je vystavován umělé inteligenci, umělá inteligence je všude kolem nás a mě osobně zajímá jak tenhle nástroj, kterému se postupem času nebude možné asi ani vyhnout, funguje. Jakými procesy a částmi musí takový programátor AI </w:t>
      </w:r>
      <w:r w:rsidR="00BF6468">
        <w:t>projít,</w:t>
      </w:r>
      <w:r>
        <w:t xml:space="preserve"> </w:t>
      </w:r>
      <w:r w:rsidR="00BF6468">
        <w:t>aby na konci měl něco, o čem se může říkat, že má nějakou inteligenci.</w:t>
      </w:r>
    </w:p>
    <w:p w14:paraId="551EF1C2" w14:textId="0DDCF951" w:rsidR="00BF6468" w:rsidRDefault="00BF6468" w:rsidP="00BB3380">
      <w:r>
        <w:t>Osobně jsem žádnou umělou inteligenci ještě netrénoval a nevyvíjel, vždycky jsem byl fascinovaný jak stroj, který by teoreticky neměl mít vlastní inteligenci, řeší úlohy, které by většina z nás považovala za intelektuální činnost. Trochu náskoku, doufám, budu mít v oblasti zpracování dat, kde jsem tuhle práci vykonával pro zahraniční firmu na projektu Erasmus.</w:t>
      </w:r>
    </w:p>
    <w:p w14:paraId="6CE61CFE" w14:textId="5E15C3FC" w:rsidR="00DA5031" w:rsidRDefault="00BF6468" w:rsidP="00DA5031">
      <w:r>
        <w:t xml:space="preserve">Doufám, že na konci mé maturitní práce budu mít vlastní vytrénovaný model, který dokáže skutečně poznat, jestli je místnost zaplněná nebo ne a naučit se </w:t>
      </w:r>
      <w:r w:rsidR="00DA5031">
        <w:t>teorii,</w:t>
      </w:r>
      <w:r>
        <w:t xml:space="preserve"> jak AI funguje a technologie, které pravděpodobně budou hýbat světem budoucnosti.</w:t>
      </w:r>
    </w:p>
    <w:p w14:paraId="5F626DA9" w14:textId="71840CC2" w:rsidR="006A3018" w:rsidRDefault="00DA5031" w:rsidP="00DA5031">
      <w:pPr>
        <w:spacing w:before="0" w:after="160" w:line="259" w:lineRule="auto"/>
        <w:ind w:firstLine="0"/>
        <w:jc w:val="left"/>
      </w:pPr>
      <w:r>
        <w:br w:type="page"/>
      </w:r>
    </w:p>
    <w:p w14:paraId="33F63863" w14:textId="2BADED11" w:rsidR="00A758D8" w:rsidRDefault="00B1353C" w:rsidP="001860A3">
      <w:pPr>
        <w:pStyle w:val="Nadpis1"/>
      </w:pPr>
      <w:bookmarkStart w:id="3" w:name="_Toc145088857"/>
      <w:r>
        <w:lastRenderedPageBreak/>
        <w:t>Co je vlastně umělá inteligence?</w:t>
      </w:r>
      <w:bookmarkEnd w:id="3"/>
    </w:p>
    <w:p w14:paraId="417369AC" w14:textId="189610C2" w:rsidR="0023432B" w:rsidRDefault="00B1353C" w:rsidP="00B1353C">
      <w:pPr>
        <w:pStyle w:val="Nadpis2"/>
      </w:pPr>
      <w:bookmarkStart w:id="4" w:name="_Toc145088858"/>
      <w:r>
        <w:t>Historie</w:t>
      </w:r>
      <w:bookmarkEnd w:id="4"/>
    </w:p>
    <w:p w14:paraId="3CB04F2F" w14:textId="737F02DA" w:rsidR="002B1AFA" w:rsidRDefault="00452159" w:rsidP="002B1AFA">
      <w:pPr>
        <w:pStyle w:val="Nadpis3"/>
      </w:pPr>
      <w:bookmarkStart w:id="5" w:name="_Toc145088859"/>
      <w:r>
        <w:t>Báje a pověsti</w:t>
      </w:r>
      <w:bookmarkEnd w:id="5"/>
    </w:p>
    <w:p w14:paraId="1CB19053" w14:textId="318B2D6B" w:rsidR="001E12EC" w:rsidRDefault="001E12EC" w:rsidP="002B1AFA">
      <w:r w:rsidRPr="001E12EC">
        <w:t>Historii umělé inteligence můžeme sledovat už ve starověku. Legenda o měděném obr</w:t>
      </w:r>
      <w:r>
        <w:t>u</w:t>
      </w:r>
      <w:r w:rsidRPr="001E12EC">
        <w:t xml:space="preserve"> – Tálósovi, který byl pověřen Diem, aby střežil ostrov Kréta, představuje první historický záznam o teoretickém zpracování umělé inteligence. Jeho úkolem bylo chránit přístav před nepřáteli a nežádoucími osobami. Vyhodnocování, kdo je nepřítel a kdo není, lze považovat za určitý typ úkolů, které by umělá inteligence mohla vyhodnocovat, naznačující samostatné myšlení.</w:t>
      </w:r>
    </w:p>
    <w:p w14:paraId="49834D80" w14:textId="536144D9" w:rsidR="002B1AFA" w:rsidRPr="002B1AFA" w:rsidRDefault="002B1AFA" w:rsidP="002B1AFA">
      <w:r>
        <w:t xml:space="preserve">V českých zemích můžeme </w:t>
      </w:r>
      <w:r w:rsidR="00452159">
        <w:t xml:space="preserve">znát pověst o pražském golemovi z 16. století, podle </w:t>
      </w:r>
      <w:r w:rsidR="001E12EC">
        <w:t>které</w:t>
      </w:r>
      <w:r w:rsidR="00452159">
        <w:t xml:space="preserve"> rabín </w:t>
      </w:r>
      <w:r w:rsidR="00452159" w:rsidRPr="00452159">
        <w:t>Jehuda Löw ben Becalel</w:t>
      </w:r>
      <w:r w:rsidR="00452159">
        <w:t xml:space="preserve"> vytvořil hliněného tvora, </w:t>
      </w:r>
      <w:r w:rsidR="001E12EC" w:rsidRPr="001E12EC">
        <w:t>jehož úkolem bylo chránit židovské ghetto před křesťanskými útočníky</w:t>
      </w:r>
      <w:r w:rsidR="00452159">
        <w:t>. Říká se, že po</w:t>
      </w:r>
      <w:r w:rsidR="00452159" w:rsidRPr="00452159">
        <w:t xml:space="preserve"> pátečních bohoslužbách však i Golem odpočíval a dodržoval sváteční klid od práce, aby nebylo přestoupeno posvátné přikázání.</w:t>
      </w:r>
      <w:sdt>
        <w:sdtPr>
          <w:id w:val="1876119551"/>
          <w:citation/>
        </w:sdtPr>
        <w:sdtEndPr/>
        <w:sdtContent>
          <w:r w:rsidR="001E12EC">
            <w:fldChar w:fldCharType="begin"/>
          </w:r>
          <w:r w:rsidR="001E12EC">
            <w:instrText xml:space="preserve"> CITATION Iva02 \l 1029 </w:instrText>
          </w:r>
          <w:r w:rsidR="001E12EC">
            <w:fldChar w:fldCharType="separate"/>
          </w:r>
          <w:r w:rsidR="001E12EC">
            <w:rPr>
              <w:noProof/>
            </w:rPr>
            <w:t xml:space="preserve"> (2)</w:t>
          </w:r>
          <w:r w:rsidR="001E12EC">
            <w:fldChar w:fldCharType="end"/>
          </w:r>
        </w:sdtContent>
      </w:sdt>
      <w:r w:rsidR="001E12EC">
        <w:t xml:space="preserve"> Toto</w:t>
      </w:r>
      <w:r w:rsidR="00452159">
        <w:t xml:space="preserve"> chování může </w:t>
      </w:r>
      <w:r w:rsidR="001E12EC">
        <w:t>na</w:t>
      </w:r>
      <w:r w:rsidR="00452159">
        <w:t>znač</w:t>
      </w:r>
      <w:r w:rsidR="001E12EC">
        <w:t>ovat</w:t>
      </w:r>
      <w:r w:rsidR="00452159">
        <w:t xml:space="preserve"> autonomní </w:t>
      </w:r>
      <w:r w:rsidR="001E12EC">
        <w:t>reakci</w:t>
      </w:r>
      <w:r w:rsidR="00452159">
        <w:t xml:space="preserve"> a vlastní přístup k abstraktnímu koncept</w:t>
      </w:r>
      <w:r w:rsidR="001E12EC">
        <w:t>ům,</w:t>
      </w:r>
      <w:r w:rsidR="00452159">
        <w:t xml:space="preserve"> jako je víra.</w:t>
      </w:r>
    </w:p>
    <w:p w14:paraId="70CC60C9" w14:textId="3942CBEA" w:rsidR="002B1AFA" w:rsidRDefault="002B1AFA" w:rsidP="002B1AFA">
      <w:pPr>
        <w:pStyle w:val="Nadpis3"/>
      </w:pPr>
      <w:bookmarkStart w:id="6" w:name="_Toc145088860"/>
      <w:r>
        <w:t>20. století</w:t>
      </w:r>
      <w:bookmarkEnd w:id="6"/>
    </w:p>
    <w:p w14:paraId="51FB0301" w14:textId="30FAD194" w:rsidR="002B1AFA" w:rsidRPr="002B1AFA" w:rsidRDefault="002B1AFA" w:rsidP="002B1AFA">
      <w:pPr>
        <w:pStyle w:val="Nadpis3"/>
      </w:pPr>
      <w:bookmarkStart w:id="7" w:name="_Toc145088861"/>
      <w:r>
        <w:t>21. století</w:t>
      </w:r>
      <w:bookmarkEnd w:id="7"/>
    </w:p>
    <w:p w14:paraId="379FBC63" w14:textId="0AF9416C" w:rsidR="00B1353C" w:rsidRPr="00B1353C" w:rsidRDefault="00B1353C" w:rsidP="00B1353C"/>
    <w:p w14:paraId="33A44317" w14:textId="0BE217FC" w:rsidR="0023432B" w:rsidRDefault="00B1353C" w:rsidP="0023432B">
      <w:pPr>
        <w:pStyle w:val="Nadpis1"/>
      </w:pPr>
      <w:bookmarkStart w:id="8" w:name="_Toc145088862"/>
      <w:r>
        <w:lastRenderedPageBreak/>
        <w:t>Způsob získávání dat</w:t>
      </w:r>
      <w:bookmarkEnd w:id="8"/>
    </w:p>
    <w:p w14:paraId="7BBECA14" w14:textId="7273CE0B" w:rsidR="00E506BD" w:rsidRPr="00E506BD" w:rsidRDefault="005C4E43" w:rsidP="00E506BD">
      <w:r>
        <w:t>První a nejdůležitější část při vytváření umělé inteligence je získat tréninková data, které později využijeme na vyučení vlastní neuronové sítě vytrénované pro specifické místo. Naše umělá inteligence má rozpoznávat a dát přibližný odhad kolik lidí je aktuálně skutečně v místnosti po periodických intervalech. Přišlo mi že ideální interval na zachycování dat ohledně zaplněnosti místnosti by mohl být jedna minuta, dostatečný čas na to, aby se mohl stav místnosti zásadně změnit, ale dost krátký, aby získaná data v realitě mohla být použitelná.</w:t>
      </w:r>
      <w:bookmarkStart w:id="9" w:name="_GoBack"/>
      <w:bookmarkEnd w:id="9"/>
    </w:p>
    <w:p w14:paraId="7471EFCD" w14:textId="77777777" w:rsidR="0023432B" w:rsidRDefault="00440DE5" w:rsidP="00440DE5">
      <w:pPr>
        <w:pStyle w:val="Neslovannadpis"/>
      </w:pPr>
      <w:bookmarkStart w:id="10" w:name="_Toc86047603"/>
      <w:bookmarkStart w:id="11" w:name="_Toc86055210"/>
      <w:bookmarkStart w:id="12" w:name="_Toc145088863"/>
      <w:r>
        <w:lastRenderedPageBreak/>
        <w:t>Závěr</w:t>
      </w:r>
      <w:bookmarkEnd w:id="10"/>
      <w:bookmarkEnd w:id="11"/>
      <w:bookmarkEnd w:id="12"/>
    </w:p>
    <w:p w14:paraId="52097353" w14:textId="77777777" w:rsidR="001E67F6" w:rsidRDefault="00440DE5" w:rsidP="00F96D91">
      <w:r>
        <w:t>Tak jsem se dostal až na konec.</w:t>
      </w:r>
    </w:p>
    <w:p w14:paraId="4F9A07B3" w14:textId="77777777" w:rsidR="006F508F" w:rsidRDefault="006F508F" w:rsidP="00440DE5">
      <w:pPr>
        <w:pStyle w:val="Neslovannadpis"/>
      </w:pPr>
      <w:bookmarkStart w:id="13" w:name="_Toc86047604"/>
      <w:bookmarkStart w:id="14" w:name="_Toc86055211"/>
      <w:bookmarkStart w:id="15" w:name="_Toc145088864"/>
      <w:r>
        <w:lastRenderedPageBreak/>
        <w:t>Seznam zkratek a odborných výrazů</w:t>
      </w:r>
      <w:bookmarkEnd w:id="13"/>
      <w:bookmarkEnd w:id="14"/>
      <w:bookmarkEnd w:id="15"/>
    </w:p>
    <w:p w14:paraId="78AD738F" w14:textId="3DF8DEC3" w:rsidR="006A3018" w:rsidRDefault="006A3018" w:rsidP="006A3018">
      <w:pPr>
        <w:pStyle w:val="Sta"/>
        <w:ind w:firstLine="0"/>
        <w:rPr>
          <w:rStyle w:val="Siln"/>
        </w:rPr>
      </w:pPr>
      <w:r w:rsidRPr="006A3018">
        <w:rPr>
          <w:rStyle w:val="Siln"/>
        </w:rPr>
        <w:t>AI</w:t>
      </w:r>
      <w:r w:rsidR="00560D94">
        <w:rPr>
          <w:rStyle w:val="Siln"/>
        </w:rPr>
        <w:t xml:space="preserve"> (UI)</w:t>
      </w:r>
    </w:p>
    <w:p w14:paraId="233EBB54" w14:textId="7F2D2918" w:rsidR="006A3018" w:rsidRPr="006A3018" w:rsidRDefault="007807C4" w:rsidP="006A3018">
      <w:pPr>
        <w:pStyle w:val="Sta"/>
        <w:rPr>
          <w:rStyle w:val="Siln"/>
          <w:b w:val="0"/>
          <w:bCs w:val="0"/>
        </w:rPr>
      </w:pPr>
      <w:proofErr w:type="spellStart"/>
      <w:r>
        <w:rPr>
          <w:rStyle w:val="Siln"/>
          <w:b w:val="0"/>
          <w:bCs w:val="0"/>
        </w:rPr>
        <w:t>A</w:t>
      </w:r>
      <w:r w:rsidRPr="007807C4">
        <w:rPr>
          <w:rStyle w:val="Siln"/>
          <w:b w:val="0"/>
          <w:bCs w:val="0"/>
        </w:rPr>
        <w:t>rtificial</w:t>
      </w:r>
      <w:proofErr w:type="spellEnd"/>
      <w:r w:rsidRPr="007807C4">
        <w:rPr>
          <w:rStyle w:val="Siln"/>
          <w:b w:val="0"/>
          <w:bCs w:val="0"/>
        </w:rPr>
        <w:t xml:space="preserve"> </w:t>
      </w:r>
      <w:proofErr w:type="spellStart"/>
      <w:r w:rsidRPr="007807C4">
        <w:rPr>
          <w:rStyle w:val="Siln"/>
          <w:b w:val="0"/>
          <w:bCs w:val="0"/>
        </w:rPr>
        <w:t>intelligence</w:t>
      </w:r>
      <w:proofErr w:type="spellEnd"/>
      <w:r w:rsidRPr="007807C4">
        <w:rPr>
          <w:rStyle w:val="Siln"/>
          <w:b w:val="0"/>
          <w:bCs w:val="0"/>
        </w:rPr>
        <w:t xml:space="preserve"> </w:t>
      </w:r>
      <w:r w:rsidR="006A3018">
        <w:rPr>
          <w:rStyle w:val="Siln"/>
          <w:b w:val="0"/>
          <w:bCs w:val="0"/>
        </w:rPr>
        <w:t>(Umělá inteligence)</w:t>
      </w:r>
      <w:r>
        <w:rPr>
          <w:rStyle w:val="Siln"/>
          <w:b w:val="0"/>
          <w:bCs w:val="0"/>
        </w:rPr>
        <w:t xml:space="preserve"> - </w:t>
      </w:r>
      <w:r w:rsidRPr="007807C4">
        <w:rPr>
          <w:rStyle w:val="Siln"/>
          <w:b w:val="0"/>
          <w:bCs w:val="0"/>
        </w:rPr>
        <w:t>obor informatiky zabývající se tvorbou systémů řešících komplexní úlohy</w:t>
      </w:r>
    </w:p>
    <w:p w14:paraId="52CA0E4F" w14:textId="4F85C7C4" w:rsidR="006A3018" w:rsidRPr="006A3018" w:rsidRDefault="00440DE5" w:rsidP="006A3018">
      <w:pPr>
        <w:pStyle w:val="Neslovannadpis"/>
      </w:pPr>
      <w:bookmarkStart w:id="16" w:name="_Toc86047605"/>
      <w:bookmarkStart w:id="17" w:name="_Toc86055212"/>
      <w:bookmarkStart w:id="18" w:name="_Toc145088865"/>
      <w:r>
        <w:lastRenderedPageBreak/>
        <w:t>Seznam obrázků</w:t>
      </w:r>
      <w:bookmarkEnd w:id="16"/>
      <w:bookmarkEnd w:id="17"/>
      <w:bookmarkEnd w:id="18"/>
      <w:r>
        <w:rPr>
          <w:sz w:val="22"/>
        </w:rPr>
        <w:fldChar w:fldCharType="begin"/>
      </w:r>
      <w:r>
        <w:instrText xml:space="preserve"> TOC \h \z \c "Obrázek" </w:instrText>
      </w:r>
      <w:r>
        <w:rPr>
          <w:sz w:val="22"/>
        </w:rPr>
        <w:fldChar w:fldCharType="separate"/>
      </w:r>
    </w:p>
    <w:p w14:paraId="2C93CFC2" w14:textId="2C2D0340" w:rsidR="000316FC" w:rsidRDefault="000316FC">
      <w:pPr>
        <w:pStyle w:val="Seznamobrzk"/>
        <w:tabs>
          <w:tab w:val="right" w:leader="dot" w:pos="9062"/>
        </w:tabs>
        <w:rPr>
          <w:rFonts w:eastAsiaTheme="minorEastAsia"/>
          <w:noProof/>
          <w:lang w:eastAsia="cs-CZ"/>
        </w:rPr>
      </w:pPr>
    </w:p>
    <w:p w14:paraId="3D95FDE6" w14:textId="77777777" w:rsidR="002570DC" w:rsidRDefault="00440DE5" w:rsidP="00394D8A">
      <w:r>
        <w:fldChar w:fldCharType="end"/>
      </w:r>
      <w:bookmarkStart w:id="19" w:name="_Toc86047606"/>
    </w:p>
    <w:bookmarkStart w:id="20" w:name="_Toc145088866" w:displacedByCustomXml="next"/>
    <w:bookmarkStart w:id="21"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3E3A31C7" w14:textId="77777777" w:rsidR="00440DE5" w:rsidRPr="00394D8A" w:rsidRDefault="002570DC" w:rsidP="00394D8A">
          <w:pPr>
            <w:pStyle w:val="Neslovannadpis"/>
          </w:pPr>
          <w:r w:rsidRPr="00394D8A">
            <w:t>Použité zdroje</w:t>
          </w:r>
          <w:bookmarkEnd w:id="19"/>
          <w:bookmarkEnd w:id="21"/>
          <w:bookmarkEnd w:id="20"/>
        </w:p>
        <w:p w14:paraId="428AB793" w14:textId="77777777" w:rsidR="00452159" w:rsidRDefault="00440DE5" w:rsidP="00452159">
          <w:pPr>
            <w:pStyle w:val="Bibliografie"/>
            <w:rPr>
              <w:noProof/>
              <w:szCs w:val="24"/>
            </w:rPr>
          </w:pPr>
          <w:r>
            <w:fldChar w:fldCharType="begin"/>
          </w:r>
          <w:r>
            <w:instrText>BIBLIOGRAPHY</w:instrText>
          </w:r>
          <w:r>
            <w:fldChar w:fldCharType="separate"/>
          </w:r>
          <w:r w:rsidR="00452159">
            <w:rPr>
              <w:noProof/>
            </w:rPr>
            <w:t xml:space="preserve">1. </w:t>
          </w:r>
          <w:r w:rsidR="00452159">
            <w:rPr>
              <w:b/>
              <w:bCs/>
              <w:noProof/>
            </w:rPr>
            <w:t>ChatGPT.</w:t>
          </w:r>
          <w:r w:rsidR="00452159">
            <w:rPr>
              <w:noProof/>
            </w:rPr>
            <w:t xml:space="preserve"> ChatGPT - 3.5. </w:t>
          </w:r>
          <w:r w:rsidR="00452159">
            <w:rPr>
              <w:i/>
              <w:iCs/>
              <w:noProof/>
            </w:rPr>
            <w:t xml:space="preserve">ChatGPT. </w:t>
          </w:r>
          <w:r w:rsidR="00452159">
            <w:rPr>
              <w:noProof/>
            </w:rPr>
            <w:t>[Online] OpenAI. [Citace: 8. Září 2023.] https://chat.openai.com.</w:t>
          </w:r>
        </w:p>
        <w:p w14:paraId="5EB15280" w14:textId="77777777" w:rsidR="00452159" w:rsidRDefault="00452159" w:rsidP="00452159">
          <w:pPr>
            <w:pStyle w:val="Bibliografie"/>
            <w:rPr>
              <w:noProof/>
            </w:rPr>
          </w:pPr>
          <w:r>
            <w:rPr>
              <w:noProof/>
            </w:rPr>
            <w:t xml:space="preserve">2. </w:t>
          </w:r>
          <w:r>
            <w:rPr>
              <w:b/>
              <w:bCs/>
              <w:noProof/>
            </w:rPr>
            <w:t>Mudrová, Ivana.</w:t>
          </w:r>
          <w:r>
            <w:rPr>
              <w:noProof/>
            </w:rPr>
            <w:t xml:space="preserve"> Golema vytvořil učený Jehuda . </w:t>
          </w:r>
          <w:r>
            <w:rPr>
              <w:i/>
              <w:iCs/>
              <w:noProof/>
            </w:rPr>
            <w:t xml:space="preserve">Löw. </w:t>
          </w:r>
          <w:r>
            <w:rPr>
              <w:noProof/>
            </w:rPr>
            <w:t>DNES, 2002, Sv. str IV.</w:t>
          </w:r>
        </w:p>
        <w:p w14:paraId="2F6265C0" w14:textId="77777777" w:rsidR="00440DE5" w:rsidRDefault="00440DE5" w:rsidP="00452159">
          <w:pPr>
            <w:sectPr w:rsidR="00440DE5" w:rsidSect="00566029">
              <w:footerReference w:type="default" r:id="rId13"/>
              <w:pgSz w:w="11906" w:h="16838"/>
              <w:pgMar w:top="1417" w:right="1417" w:bottom="1417" w:left="1417" w:header="708" w:footer="708" w:gutter="0"/>
              <w:pgNumType w:start="1"/>
              <w:cols w:space="708"/>
              <w:docGrid w:linePitch="360"/>
            </w:sectPr>
          </w:pPr>
          <w:r>
            <w:rPr>
              <w:b/>
              <w:bCs/>
            </w:rPr>
            <w:fldChar w:fldCharType="end"/>
          </w:r>
        </w:p>
      </w:sdtContent>
    </w:sdt>
    <w:p w14:paraId="6CE64041" w14:textId="77777777" w:rsidR="00440DE5" w:rsidRDefault="00440DE5" w:rsidP="00440DE5">
      <w:pPr>
        <w:pStyle w:val="Nadpisplohy"/>
      </w:pPr>
      <w:bookmarkStart w:id="22" w:name="_Toc86047607"/>
      <w:bookmarkStart w:id="23" w:name="_Toc86055214"/>
      <w:bookmarkStart w:id="24" w:name="_Toc145088867"/>
      <w:r>
        <w:lastRenderedPageBreak/>
        <w:t>Seznam přiložených souborů</w:t>
      </w:r>
      <w:bookmarkEnd w:id="22"/>
      <w:bookmarkEnd w:id="23"/>
      <w:bookmarkEnd w:id="24"/>
    </w:p>
    <w:p w14:paraId="583BDEB8" w14:textId="77777777" w:rsidR="00F846B4" w:rsidRDefault="00F846B4" w:rsidP="00394D8A">
      <w:r>
        <w:t>Na přiloženém datovém nosiči se nacházejí následující soubory a složky:</w:t>
      </w:r>
    </w:p>
    <w:p w14:paraId="0BDC2245"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171B7A59"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14317489"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48507B31"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8D8A5" w14:textId="77777777" w:rsidR="000E7D7E" w:rsidRDefault="000E7D7E" w:rsidP="00A758D8">
      <w:pPr>
        <w:spacing w:line="240" w:lineRule="auto"/>
      </w:pPr>
      <w:r>
        <w:separator/>
      </w:r>
    </w:p>
  </w:endnote>
  <w:endnote w:type="continuationSeparator" w:id="0">
    <w:p w14:paraId="05CDDD0C" w14:textId="77777777" w:rsidR="000E7D7E" w:rsidRDefault="000E7D7E"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779C6" w14:textId="77777777" w:rsidR="00566029" w:rsidRDefault="00566029">
    <w:pPr>
      <w:pStyle w:val="Zpat"/>
      <w:jc w:val="right"/>
    </w:pPr>
  </w:p>
  <w:p w14:paraId="1F675109"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1306E" w14:textId="77777777" w:rsidR="00EA593D" w:rsidRDefault="00EA593D">
    <w:pPr>
      <w:pStyle w:val="Zpat"/>
      <w:jc w:val="right"/>
    </w:pPr>
  </w:p>
  <w:p w14:paraId="533BE4BF"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783913"/>
      <w:docPartObj>
        <w:docPartGallery w:val="Page Numbers (Bottom of Page)"/>
        <w:docPartUnique/>
      </w:docPartObj>
    </w:sdtPr>
    <w:sdtEndPr/>
    <w:sdtContent>
      <w:p w14:paraId="4D5708AD"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1EF4A459"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83956" w14:textId="77777777" w:rsidR="000E7D7E" w:rsidRDefault="000E7D7E" w:rsidP="00A758D8">
      <w:pPr>
        <w:spacing w:line="240" w:lineRule="auto"/>
      </w:pPr>
      <w:r>
        <w:separator/>
      </w:r>
    </w:p>
  </w:footnote>
  <w:footnote w:type="continuationSeparator" w:id="0">
    <w:p w14:paraId="7405B20E" w14:textId="77777777" w:rsidR="000E7D7E" w:rsidRDefault="000E7D7E"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Název"/>
      <w:tag w:val=""/>
      <w:id w:val="-322276524"/>
      <w:placeholder>
        <w:docPart w:val="D180FDDC4C374CA1A2BEE1A22BA690CE"/>
      </w:placeholder>
      <w:dataBinding w:prefixMappings="xmlns:ns0='http://purl.org/dc/elements/1.1/' xmlns:ns1='http://schemas.openxmlformats.org/package/2006/metadata/core-properties' " w:xpath="/ns1:coreProperties[1]/ns0:title[1]" w:storeItemID="{6C3C8BC8-F283-45AE-878A-BAB7291924A1}"/>
      <w:text/>
    </w:sdtPr>
    <w:sdtEndPr/>
    <w:sdtContent>
      <w:p w14:paraId="667E1474" w14:textId="7029D4E0" w:rsidR="00A758D8" w:rsidRPr="00A758D8" w:rsidRDefault="00560D94" w:rsidP="00A758D8">
        <w:pPr>
          <w:pStyle w:val="Zhlav"/>
        </w:pPr>
        <w:r>
          <w:t>Odhad naplněnosti místnosti pomocí UI</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D7C35CC"/>
    <w:multiLevelType w:val="hybridMultilevel"/>
    <w:tmpl w:val="09B2769A"/>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4" w15:restartNumberingAfterBreak="0">
    <w:nsid w:val="2E6B075E"/>
    <w:multiLevelType w:val="multilevel"/>
    <w:tmpl w:val="9AA2C062"/>
    <w:numStyleLink w:val="Seznamslovan"/>
  </w:abstractNum>
  <w:abstractNum w:abstractNumId="15"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6" w15:restartNumberingAfterBreak="0">
    <w:nsid w:val="3022458A"/>
    <w:multiLevelType w:val="multilevel"/>
    <w:tmpl w:val="9AA2C062"/>
    <w:numStyleLink w:val="Seznamslovan"/>
  </w:abstractNum>
  <w:abstractNum w:abstractNumId="17" w15:restartNumberingAfterBreak="0">
    <w:nsid w:val="324B3632"/>
    <w:multiLevelType w:val="multilevel"/>
    <w:tmpl w:val="9AA2C062"/>
    <w:numStyleLink w:val="Seznamslovan"/>
  </w:abstractNum>
  <w:abstractNum w:abstractNumId="18"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9"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0" w15:restartNumberingAfterBreak="0">
    <w:nsid w:val="38276116"/>
    <w:multiLevelType w:val="multilevel"/>
    <w:tmpl w:val="3DE8382A"/>
    <w:numStyleLink w:val="Seznamodrkov"/>
  </w:abstractNum>
  <w:abstractNum w:abstractNumId="21"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2" w15:restartNumberingAfterBreak="0">
    <w:nsid w:val="42520F69"/>
    <w:multiLevelType w:val="multilevel"/>
    <w:tmpl w:val="FB88413A"/>
    <w:numStyleLink w:val="slovnnadpis"/>
  </w:abstractNum>
  <w:abstractNum w:abstractNumId="23" w15:restartNumberingAfterBreak="0">
    <w:nsid w:val="51C83AE6"/>
    <w:multiLevelType w:val="multilevel"/>
    <w:tmpl w:val="3DE8382A"/>
    <w:numStyleLink w:val="Seznamodrkov"/>
  </w:abstractNum>
  <w:num w:numId="1">
    <w:abstractNumId w:val="11"/>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9"/>
  </w:num>
  <w:num w:numId="6">
    <w:abstractNumId w:val="7"/>
  </w:num>
  <w:num w:numId="7">
    <w:abstractNumId w:val="6"/>
  </w:num>
  <w:num w:numId="8">
    <w:abstractNumId w:val="5"/>
  </w:num>
  <w:num w:numId="9">
    <w:abstractNumId w:val="4"/>
  </w:num>
  <w:num w:numId="10">
    <w:abstractNumId w:val="21"/>
  </w:num>
  <w:num w:numId="11">
    <w:abstractNumId w:val="23"/>
  </w:num>
  <w:num w:numId="12">
    <w:abstractNumId w:val="14"/>
  </w:num>
  <w:num w:numId="13">
    <w:abstractNumId w:val="12"/>
  </w:num>
  <w:num w:numId="14">
    <w:abstractNumId w:val="10"/>
  </w:num>
  <w:num w:numId="15">
    <w:abstractNumId w:val="17"/>
  </w:num>
  <w:num w:numId="16">
    <w:abstractNumId w:val="8"/>
  </w:num>
  <w:num w:numId="17">
    <w:abstractNumId w:val="3"/>
  </w:num>
  <w:num w:numId="18">
    <w:abstractNumId w:val="2"/>
  </w:num>
  <w:num w:numId="19">
    <w:abstractNumId w:val="1"/>
  </w:num>
  <w:num w:numId="20">
    <w:abstractNumId w:val="0"/>
  </w:num>
  <w:num w:numId="21">
    <w:abstractNumId w:val="22"/>
  </w:num>
  <w:num w:numId="22">
    <w:abstractNumId w:val="16"/>
  </w:num>
  <w:num w:numId="23">
    <w:abstractNumId w:val="20"/>
  </w:num>
  <w:num w:numId="24">
    <w:abstractNumId w:val="19"/>
  </w:num>
  <w:num w:numId="2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D7E"/>
    <w:rsid w:val="000316FC"/>
    <w:rsid w:val="00034113"/>
    <w:rsid w:val="000677C7"/>
    <w:rsid w:val="000E3A34"/>
    <w:rsid w:val="000E7D7E"/>
    <w:rsid w:val="000F34C4"/>
    <w:rsid w:val="0013391F"/>
    <w:rsid w:val="001860A3"/>
    <w:rsid w:val="001A0C0C"/>
    <w:rsid w:val="001D4A0E"/>
    <w:rsid w:val="001E12EC"/>
    <w:rsid w:val="001E67F6"/>
    <w:rsid w:val="0023432B"/>
    <w:rsid w:val="00236BCF"/>
    <w:rsid w:val="00247901"/>
    <w:rsid w:val="002570DC"/>
    <w:rsid w:val="002B1AFA"/>
    <w:rsid w:val="00327C8F"/>
    <w:rsid w:val="003368F0"/>
    <w:rsid w:val="00341B93"/>
    <w:rsid w:val="00394D8A"/>
    <w:rsid w:val="003C161E"/>
    <w:rsid w:val="003F6398"/>
    <w:rsid w:val="00440DE5"/>
    <w:rsid w:val="00452159"/>
    <w:rsid w:val="00510C29"/>
    <w:rsid w:val="00560D94"/>
    <w:rsid w:val="00566029"/>
    <w:rsid w:val="00584945"/>
    <w:rsid w:val="005B54DB"/>
    <w:rsid w:val="005C4E43"/>
    <w:rsid w:val="00626A22"/>
    <w:rsid w:val="006803EF"/>
    <w:rsid w:val="0068064C"/>
    <w:rsid w:val="006A3018"/>
    <w:rsid w:val="006F3E2A"/>
    <w:rsid w:val="006F508F"/>
    <w:rsid w:val="007807C4"/>
    <w:rsid w:val="00860B28"/>
    <w:rsid w:val="00882BB5"/>
    <w:rsid w:val="008B142A"/>
    <w:rsid w:val="00A56E9C"/>
    <w:rsid w:val="00A651FD"/>
    <w:rsid w:val="00A70B3D"/>
    <w:rsid w:val="00A758D8"/>
    <w:rsid w:val="00B06BFF"/>
    <w:rsid w:val="00B1353C"/>
    <w:rsid w:val="00B4604C"/>
    <w:rsid w:val="00BA365E"/>
    <w:rsid w:val="00BB3380"/>
    <w:rsid w:val="00BF6468"/>
    <w:rsid w:val="00C001A0"/>
    <w:rsid w:val="00C503BA"/>
    <w:rsid w:val="00C710A3"/>
    <w:rsid w:val="00C72271"/>
    <w:rsid w:val="00CA404C"/>
    <w:rsid w:val="00CC5042"/>
    <w:rsid w:val="00D06100"/>
    <w:rsid w:val="00D30F23"/>
    <w:rsid w:val="00D4315D"/>
    <w:rsid w:val="00DA5031"/>
    <w:rsid w:val="00DB614E"/>
    <w:rsid w:val="00E506BD"/>
    <w:rsid w:val="00EA593D"/>
    <w:rsid w:val="00F17E61"/>
    <w:rsid w:val="00F8211B"/>
    <w:rsid w:val="00F846B4"/>
    <w:rsid w:val="00F86AAB"/>
    <w:rsid w:val="00F96D91"/>
    <w:rsid w:val="00FA54C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BA9F"/>
  <w15:chartTrackingRefBased/>
  <w15:docId w15:val="{C4D2511E-E8F2-4604-AF6D-EA7B372E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character" w:styleId="Siln">
    <w:name w:val="Strong"/>
    <w:basedOn w:val="Standardnpsmoodstavce"/>
    <w:uiPriority w:val="22"/>
    <w:qFormat/>
    <w:rsid w:val="006A30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0300">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08154069">
      <w:bodyDiv w:val="1"/>
      <w:marLeft w:val="0"/>
      <w:marRight w:val="0"/>
      <w:marTop w:val="0"/>
      <w:marBottom w:val="0"/>
      <w:divBdr>
        <w:top w:val="none" w:sz="0" w:space="0" w:color="auto"/>
        <w:left w:val="none" w:sz="0" w:space="0" w:color="auto"/>
        <w:bottom w:val="none" w:sz="0" w:space="0" w:color="auto"/>
        <w:right w:val="none" w:sz="0" w:space="0" w:color="auto"/>
      </w:divBdr>
    </w:div>
    <w:div w:id="240023417">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96381507">
      <w:bodyDiv w:val="1"/>
      <w:marLeft w:val="0"/>
      <w:marRight w:val="0"/>
      <w:marTop w:val="0"/>
      <w:marBottom w:val="0"/>
      <w:divBdr>
        <w:top w:val="none" w:sz="0" w:space="0" w:color="auto"/>
        <w:left w:val="none" w:sz="0" w:space="0" w:color="auto"/>
        <w:bottom w:val="none" w:sz="0" w:space="0" w:color="auto"/>
        <w:right w:val="none" w:sz="0" w:space="0" w:color="auto"/>
      </w:divBdr>
    </w:div>
    <w:div w:id="379984421">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3658277">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16011853">
      <w:bodyDiv w:val="1"/>
      <w:marLeft w:val="0"/>
      <w:marRight w:val="0"/>
      <w:marTop w:val="0"/>
      <w:marBottom w:val="0"/>
      <w:divBdr>
        <w:top w:val="none" w:sz="0" w:space="0" w:color="auto"/>
        <w:left w:val="none" w:sz="0" w:space="0" w:color="auto"/>
        <w:bottom w:val="none" w:sz="0" w:space="0" w:color="auto"/>
        <w:right w:val="none" w:sz="0" w:space="0" w:color="auto"/>
      </w:divBdr>
    </w:div>
    <w:div w:id="777873323">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08342368">
      <w:bodyDiv w:val="1"/>
      <w:marLeft w:val="0"/>
      <w:marRight w:val="0"/>
      <w:marTop w:val="0"/>
      <w:marBottom w:val="0"/>
      <w:divBdr>
        <w:top w:val="none" w:sz="0" w:space="0" w:color="auto"/>
        <w:left w:val="none" w:sz="0" w:space="0" w:color="auto"/>
        <w:bottom w:val="none" w:sz="0" w:space="0" w:color="auto"/>
        <w:right w:val="none" w:sz="0" w:space="0" w:color="auto"/>
      </w:divBdr>
    </w:div>
    <w:div w:id="981881965">
      <w:bodyDiv w:val="1"/>
      <w:marLeft w:val="0"/>
      <w:marRight w:val="0"/>
      <w:marTop w:val="0"/>
      <w:marBottom w:val="0"/>
      <w:divBdr>
        <w:top w:val="none" w:sz="0" w:space="0" w:color="auto"/>
        <w:left w:val="none" w:sz="0" w:space="0" w:color="auto"/>
        <w:bottom w:val="none" w:sz="0" w:space="0" w:color="auto"/>
        <w:right w:val="none" w:sz="0" w:space="0" w:color="auto"/>
      </w:divBdr>
    </w:div>
    <w:div w:id="1103916333">
      <w:bodyDiv w:val="1"/>
      <w:marLeft w:val="0"/>
      <w:marRight w:val="0"/>
      <w:marTop w:val="0"/>
      <w:marBottom w:val="0"/>
      <w:divBdr>
        <w:top w:val="none" w:sz="0" w:space="0" w:color="auto"/>
        <w:left w:val="none" w:sz="0" w:space="0" w:color="auto"/>
        <w:bottom w:val="none" w:sz="0" w:space="0" w:color="auto"/>
        <w:right w:val="none" w:sz="0" w:space="0" w:color="auto"/>
      </w:divBdr>
    </w:div>
    <w:div w:id="113713808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83353918">
      <w:bodyDiv w:val="1"/>
      <w:marLeft w:val="0"/>
      <w:marRight w:val="0"/>
      <w:marTop w:val="0"/>
      <w:marBottom w:val="0"/>
      <w:divBdr>
        <w:top w:val="none" w:sz="0" w:space="0" w:color="auto"/>
        <w:left w:val="none" w:sz="0" w:space="0" w:color="auto"/>
        <w:bottom w:val="none" w:sz="0" w:space="0" w:color="auto"/>
        <w:right w:val="none" w:sz="0" w:space="0" w:color="auto"/>
      </w:divBdr>
    </w:div>
    <w:div w:id="1510291519">
      <w:bodyDiv w:val="1"/>
      <w:marLeft w:val="0"/>
      <w:marRight w:val="0"/>
      <w:marTop w:val="0"/>
      <w:marBottom w:val="0"/>
      <w:divBdr>
        <w:top w:val="none" w:sz="0" w:space="0" w:color="auto"/>
        <w:left w:val="none" w:sz="0" w:space="0" w:color="auto"/>
        <w:bottom w:val="none" w:sz="0" w:space="0" w:color="auto"/>
        <w:right w:val="none" w:sz="0" w:space="0" w:color="auto"/>
      </w:divBdr>
    </w:div>
    <w:div w:id="1514957473">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70255650">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767996285">
      <w:bodyDiv w:val="1"/>
      <w:marLeft w:val="0"/>
      <w:marRight w:val="0"/>
      <w:marTop w:val="0"/>
      <w:marBottom w:val="0"/>
      <w:divBdr>
        <w:top w:val="none" w:sz="0" w:space="0" w:color="auto"/>
        <w:left w:val="none" w:sz="0" w:space="0" w:color="auto"/>
        <w:bottom w:val="none" w:sz="0" w:space="0" w:color="auto"/>
        <w:right w:val="none" w:sz="0" w:space="0" w:color="auto"/>
      </w:divBdr>
    </w:div>
    <w:div w:id="1788506948">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34760897">
      <w:bodyDiv w:val="1"/>
      <w:marLeft w:val="0"/>
      <w:marRight w:val="0"/>
      <w:marTop w:val="0"/>
      <w:marBottom w:val="0"/>
      <w:divBdr>
        <w:top w:val="none" w:sz="0" w:space="0" w:color="auto"/>
        <w:left w:val="none" w:sz="0" w:space="0" w:color="auto"/>
        <w:bottom w:val="none" w:sz="0" w:space="0" w:color="auto"/>
        <w:right w:val="none" w:sz="0" w:space="0" w:color="auto"/>
      </w:divBdr>
    </w:div>
    <w:div w:id="1888450737">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dom\Downloads\&#352;ablona%20dokumentu%20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5AEE6648D7431AA0BBAA72EDF383A9"/>
        <w:category>
          <w:name w:val="Obecné"/>
          <w:gallery w:val="placeholder"/>
        </w:category>
        <w:types>
          <w:type w:val="bbPlcHdr"/>
        </w:types>
        <w:behaviors>
          <w:behavior w:val="content"/>
        </w:behaviors>
        <w:guid w:val="{9EF87B09-92B5-4F1D-AE6B-5DC68A243E5F}"/>
      </w:docPartPr>
      <w:docPartBody>
        <w:p w:rsidR="00005DC1" w:rsidRDefault="00005DC1">
          <w:pPr>
            <w:pStyle w:val="1A5AEE6648D7431AA0BBAA72EDF383A9"/>
          </w:pPr>
          <w:r w:rsidRPr="00DC335D">
            <w:rPr>
              <w:rStyle w:val="Zstupntext"/>
            </w:rPr>
            <w:t>[Autor]</w:t>
          </w:r>
        </w:p>
      </w:docPartBody>
    </w:docPart>
    <w:docPart>
      <w:docPartPr>
        <w:name w:val="D180FDDC4C374CA1A2BEE1A22BA690CE"/>
        <w:category>
          <w:name w:val="Obecné"/>
          <w:gallery w:val="placeholder"/>
        </w:category>
        <w:types>
          <w:type w:val="bbPlcHdr"/>
        </w:types>
        <w:behaviors>
          <w:behavior w:val="content"/>
        </w:behaviors>
        <w:guid w:val="{8444156E-CC8A-4319-9394-EDA4410F8B4B}"/>
      </w:docPartPr>
      <w:docPartBody>
        <w:p w:rsidR="00005DC1" w:rsidRDefault="00005DC1">
          <w:pPr>
            <w:pStyle w:val="D180FDDC4C374CA1A2BEE1A22BA690CE"/>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C1"/>
    <w:rsid w:val="00005DC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1A5AEE6648D7431AA0BBAA72EDF383A9">
    <w:name w:val="1A5AEE6648D7431AA0BBAA72EDF383A9"/>
  </w:style>
  <w:style w:type="paragraph" w:customStyle="1" w:styleId="D180FDDC4C374CA1A2BEE1A22BA690CE">
    <w:name w:val="D180FDDC4C374CA1A2BEE1A22BA69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ope23</b:Tag>
    <b:SourceType>InternetSite</b:SourceType>
    <b:Guid>{8735AAC4-6262-4103-9424-798DB24D621F}</b:Guid>
    <b:Author>
      <b:Author>
        <b:Corporate>ChatGPT</b:Corporate>
      </b:Author>
    </b:Author>
    <b:Title>ChatGPT - 3.5</b:Title>
    <b:InternetSiteTitle>ChatGPT</b:InternetSiteTitle>
    <b:ProductionCompany>OpenAI</b:ProductionCompany>
    <b:YearAccessed>2023</b:YearAccessed>
    <b:MonthAccessed>Září</b:MonthAccessed>
    <b:DayAccessed>8</b:DayAccessed>
    <b:URL>https://chat.openai.com</b:URL>
    <b:RefOrder>1</b:RefOrder>
  </b:Source>
  <b:Source>
    <b:Tag>Iva02</b:Tag>
    <b:SourceType>ArticleInAPeriodical</b:SourceType>
    <b:Guid>{83536BA7-CF4E-4A6F-8B34-3B8D3285450C}</b:Guid>
    <b:Title>Golema vytvořil učený Jehuda </b:Title>
    <b:Year>2002</b:Year>
    <b:Author>
      <b:Author>
        <b:NameList>
          <b:Person>
            <b:Last>Mudrová</b:Last>
            <b:First>Ivana</b:First>
          </b:Person>
        </b:NameList>
      </b:Author>
    </b:Author>
    <b:PeriodicalTitle>Löw</b:PeriodicalTitle>
    <b:Edition>DNES</b:Edition>
    <b:Volume>str IV.</b:Volume>
    <b:RefOrder>2</b:RefOrder>
  </b:Source>
</b:Sources>
</file>

<file path=customXml/itemProps1.xml><?xml version="1.0" encoding="utf-8"?>
<ds:datastoreItem xmlns:ds="http://schemas.openxmlformats.org/officeDocument/2006/customXml" ds:itemID="{65C4CACA-F588-4850-8BD2-9D82BA230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dokumentu MP</Template>
  <TotalTime>290</TotalTime>
  <Pages>11</Pages>
  <Words>912</Words>
  <Characters>5382</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Odhad naplněnosti místnosti pomocí UI</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Odhad naplněnosti místnosti pomocí UI</dc:title>
  <dc:subject/>
  <dc:creator>Nedoma Adam (2020)</dc:creator>
  <cp:keywords/>
  <dc:description/>
  <cp:lastModifiedBy>Nedoma Adam (2020)</cp:lastModifiedBy>
  <cp:revision>12</cp:revision>
  <dcterms:created xsi:type="dcterms:W3CDTF">2023-09-01T07:20:00Z</dcterms:created>
  <dcterms:modified xsi:type="dcterms:W3CDTF">2023-09-18T07:04:00Z</dcterms:modified>
</cp:coreProperties>
</file>